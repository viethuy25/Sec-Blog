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Borders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366"/>
        <w:gridCol w:w="7268"/>
      </w:tblGrid>
      <w:tr w:rsidR="00B45454" w:rsidRPr="005152F2" w14:paraId="6C028EC0" w14:textId="482557A6" w:rsidTr="00F92085">
        <w:trPr>
          <w:cantSplit/>
          <w:trHeight w:val="3228"/>
        </w:trPr>
        <w:tc>
          <w:tcPr>
            <w:tcW w:w="3366" w:type="dxa"/>
          </w:tcPr>
          <w:p w14:paraId="2DA25A5A" w14:textId="77777777" w:rsidR="00B45454" w:rsidRPr="00FC103B" w:rsidRDefault="00B45454" w:rsidP="003856C9">
            <w:pPr>
              <w:pStyle w:val="Heading1"/>
              <w:rPr>
                <w:b/>
                <w:bCs/>
              </w:rPr>
            </w:pPr>
            <w:r w:rsidRPr="00FC103B">
              <w:rPr>
                <w:b/>
                <w:bCs/>
              </w:rPr>
              <w:t>Huy Nguyen (James)</w:t>
            </w:r>
          </w:p>
          <w:p w14:paraId="4870EBE9" w14:textId="77777777" w:rsidR="00B45454" w:rsidRPr="00C420C8" w:rsidRDefault="00B45454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14C8885" wp14:editId="001E41D8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D7EF0E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F1732D8" w14:textId="77777777" w:rsidR="00B45454" w:rsidRPr="00C420C8" w:rsidRDefault="00B45454" w:rsidP="00441EB9">
            <w:pPr>
              <w:pStyle w:val="Heading3"/>
            </w:pPr>
            <w:r w:rsidRPr="008533B9">
              <w:t>viethuy2108@gmail.com</w:t>
            </w:r>
          </w:p>
          <w:p w14:paraId="28066335" w14:textId="77777777" w:rsidR="00B45454" w:rsidRPr="00C420C8" w:rsidRDefault="00B45454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3D0A1AF" wp14:editId="15D7827B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81DD00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818C0D2" w14:textId="77777777" w:rsidR="00B45454" w:rsidRPr="00C420C8" w:rsidRDefault="00B45454" w:rsidP="00441EB9">
            <w:pPr>
              <w:pStyle w:val="Heading3"/>
            </w:pPr>
            <w:r>
              <w:t>5147469798</w:t>
            </w:r>
          </w:p>
          <w:p w14:paraId="08AA0698" w14:textId="77777777" w:rsidR="00B45454" w:rsidRPr="00C420C8" w:rsidRDefault="00B45454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7B56AA0" wp14:editId="55C8299B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A52B0F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DCBA193" w14:textId="77777777" w:rsidR="00B45454" w:rsidRPr="006E368A" w:rsidRDefault="003F31C4" w:rsidP="008533B9">
            <w:pPr>
              <w:pStyle w:val="Heading3"/>
              <w:rPr>
                <w:b/>
                <w:sz w:val="18"/>
                <w:szCs w:val="20"/>
              </w:rPr>
            </w:pPr>
            <w:hyperlink r:id="rId7">
              <w:r w:rsidR="00B45454" w:rsidRPr="006E368A">
                <w:rPr>
                  <w:rStyle w:val="Hyperlink"/>
                  <w:b/>
                  <w:sz w:val="18"/>
                  <w:szCs w:val="20"/>
                </w:rPr>
                <w:t>https://www.linkedin.com/in/huy-nguyen-04782414a/</w:t>
              </w:r>
            </w:hyperlink>
          </w:p>
          <w:p w14:paraId="080272A0" w14:textId="77777777" w:rsidR="00B45454" w:rsidRPr="00C420C8" w:rsidRDefault="00B45454" w:rsidP="00441EB9">
            <w:pPr>
              <w:pStyle w:val="Heading3"/>
            </w:pPr>
          </w:p>
          <w:tbl>
            <w:tblPr>
              <w:tblW w:w="4702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161"/>
            </w:tblGrid>
            <w:tr w:rsidR="00B45454" w:rsidRPr="005152F2" w14:paraId="5C4F23DA" w14:textId="77777777" w:rsidTr="00F92085">
              <w:trPr>
                <w:trHeight w:val="473"/>
              </w:trPr>
              <w:tc>
                <w:tcPr>
                  <w:tcW w:w="3161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60F41F18" w14:textId="77777777" w:rsidR="00B45454" w:rsidRPr="006E368A" w:rsidRDefault="00B45454" w:rsidP="00441EB9">
                  <w:pPr>
                    <w:pStyle w:val="Heading3"/>
                    <w:rPr>
                      <w:b/>
                      <w:bCs/>
                      <w:sz w:val="24"/>
                      <w:szCs w:val="28"/>
                    </w:rPr>
                  </w:pPr>
                  <w:r w:rsidRPr="006E368A">
                    <w:rPr>
                      <w:b/>
                      <w:bCs/>
                      <w:sz w:val="24"/>
                      <w:szCs w:val="28"/>
                    </w:rPr>
                    <w:t>Github</w:t>
                  </w:r>
                </w:p>
                <w:p w14:paraId="1059B3B0" w14:textId="77777777" w:rsidR="00B45454" w:rsidRPr="00441EB9" w:rsidRDefault="003F31C4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hyperlink r:id="rId8">
                    <w:r w:rsidR="00B45454" w:rsidRPr="006E368A">
                      <w:rPr>
                        <w:b/>
                        <w:color w:val="0080FF"/>
                        <w:sz w:val="16"/>
                        <w:szCs w:val="16"/>
                        <w:u w:val="single"/>
                      </w:rPr>
                      <w:t>https://github.com/viethuy25</w:t>
                    </w:r>
                  </w:hyperlink>
                </w:p>
              </w:tc>
            </w:tr>
          </w:tbl>
          <w:p w14:paraId="631F55E2" w14:textId="77777777" w:rsidR="00B45454" w:rsidRPr="005152F2" w:rsidRDefault="00B45454" w:rsidP="006E368A">
            <w:pPr>
              <w:jc w:val="both"/>
            </w:pPr>
          </w:p>
        </w:tc>
        <w:tc>
          <w:tcPr>
            <w:tcW w:w="7267" w:type="dxa"/>
          </w:tcPr>
          <w:tbl>
            <w:tblPr>
              <w:tblW w:w="7090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90"/>
            </w:tblGrid>
            <w:tr w:rsidR="00B45454" w14:paraId="6A5E2F59" w14:textId="77777777" w:rsidTr="00FC65F1">
              <w:trPr>
                <w:trHeight w:val="1105"/>
              </w:trPr>
              <w:tc>
                <w:tcPr>
                  <w:tcW w:w="7090" w:type="dxa"/>
                  <w:tcMar>
                    <w:top w:w="288" w:type="dxa"/>
                    <w:bottom w:w="288" w:type="dxa"/>
                  </w:tcMar>
                </w:tcPr>
                <w:p w14:paraId="442EAA53" w14:textId="4E47BD3A" w:rsidR="00B45454" w:rsidRDefault="00B13F00" w:rsidP="006E368A">
                  <w:pPr>
                    <w:pStyle w:val="Heading3"/>
                  </w:pPr>
                  <w:r>
                    <w:t>Summary</w:t>
                  </w:r>
                </w:p>
                <w:p w14:paraId="4D490938" w14:textId="77777777" w:rsidR="00B45454" w:rsidRDefault="00B45454" w:rsidP="006E368A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7AF102F6" wp14:editId="0B0B878A">
                            <wp:extent cx="221615" cy="0"/>
                            <wp:effectExtent l="0" t="0" r="26035" b="19050"/>
                            <wp:docPr id="4" name="Straight Connector 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F8FD372" id="Straight Connector 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AwOyFWygEAAOgDAAAOAAAAAAAAAAAA&#10;AAAAAC4CAABkcnMvZTJvRG9jLnhtbFBLAQItABQABgAIAAAAIQAbPlgZ2QAAAAEBAAAPAAAAAAAA&#10;AAAAAAAAACQEAABkcnMvZG93bnJldi54bWxQSwUGAAAAAAQABADzAAAAK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5F385BC" w14:textId="3CB7F2D0" w:rsidR="00B45454" w:rsidRDefault="00B45454" w:rsidP="006E368A">
                  <w:r>
                    <w:t xml:space="preserve">A Data Analyst and </w:t>
                  </w:r>
                  <w:r w:rsidR="008E5C98">
                    <w:t>IT Security</w:t>
                  </w:r>
                  <w:r>
                    <w:t xml:space="preserve"> Enthusiast</w:t>
                  </w:r>
                  <w:r w:rsidR="00DE2C3F">
                    <w:t xml:space="preserve"> with a Software Engineering background</w:t>
                  </w:r>
                </w:p>
              </w:tc>
            </w:tr>
            <w:tr w:rsidR="00B45454" w:rsidRPr="005152F2" w14:paraId="795FC117" w14:textId="77777777" w:rsidTr="00F92085">
              <w:trPr>
                <w:trHeight w:val="5347"/>
              </w:trPr>
              <w:tc>
                <w:tcPr>
                  <w:tcW w:w="7090" w:type="dxa"/>
                  <w:tcMar>
                    <w:top w:w="288" w:type="dxa"/>
                    <w:bottom w:w="288" w:type="dxa"/>
                  </w:tcMar>
                </w:tcPr>
                <w:p w14:paraId="3A4B500F" w14:textId="77777777" w:rsidR="00B45454" w:rsidRPr="00FC103B" w:rsidRDefault="003F31C4" w:rsidP="006E368A">
                  <w:pPr>
                    <w:pStyle w:val="Heading3"/>
                    <w:rPr>
                      <w:b/>
                      <w:bCs/>
                    </w:rPr>
                  </w:pPr>
                  <w:sdt>
                    <w:sdtPr>
                      <w:alias w:val="Skills:"/>
                      <w:tag w:val="Skills:"/>
                      <w:id w:val="1066148342"/>
                      <w:placeholder>
                        <w:docPart w:val="70C88E7C80A843EAA80F2C76AA6CA9A3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b/>
                        <w:bCs/>
                      </w:rPr>
                    </w:sdtEndPr>
                    <w:sdtContent>
                      <w:r w:rsidR="00B45454" w:rsidRPr="00FC103B">
                        <w:rPr>
                          <w:b/>
                          <w:bCs/>
                        </w:rPr>
                        <w:t>Skills</w:t>
                      </w:r>
                    </w:sdtContent>
                  </w:sdt>
                  <w:r w:rsidR="00B45454" w:rsidRPr="00FC103B">
                    <w:rPr>
                      <w:b/>
                      <w:bCs/>
                    </w:rPr>
                    <w:t xml:space="preserve"> and qualifications</w:t>
                  </w:r>
                </w:p>
                <w:p w14:paraId="764B2A69" w14:textId="77777777" w:rsidR="00B45454" w:rsidRPr="005A7E57" w:rsidRDefault="00B45454" w:rsidP="006E368A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45B6976" wp14:editId="51E9B3C6">
                            <wp:extent cx="221615" cy="0"/>
                            <wp:effectExtent l="0" t="0" r="26035" b="19050"/>
                            <wp:docPr id="5" name="Straight Connector 5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E72A8B3" id="Straight Connector 5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C2gziS/gAAAOEBAAATAAAAAAAAAAAAAAAAAAAAAABb&#10;Q29udGVudF9UeXBlc10ueG1sUEsBAi0AFAAGAAgAAAAhADj9If/WAAAAlAEAAAsAAAAAAAAAAAAA&#10;AAAALwEAAF9yZWxzLy5yZWxzUEsBAi0AFAAGAAgAAAAhADf0Y4/JAQAA6AMAAA4AAAAAAAAAAAAA&#10;AAAALg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CA6EB9E" w14:textId="77777777" w:rsidR="00B45454" w:rsidRPr="008533B9" w:rsidRDefault="00B45454" w:rsidP="006E368A">
                  <w:pPr>
                    <w:numPr>
                      <w:ilvl w:val="0"/>
                      <w:numId w:val="11"/>
                    </w:numPr>
                    <w:jc w:val="left"/>
                    <w:rPr>
                      <w:b/>
                    </w:rPr>
                  </w:pPr>
                  <w:r w:rsidRPr="008533B9">
                    <w:rPr>
                      <w:b/>
                    </w:rPr>
                    <w:t xml:space="preserve">Operating Systems: </w:t>
                  </w:r>
                  <w:r w:rsidRPr="008533B9">
                    <w:t>Windows, Linux</w:t>
                  </w:r>
                </w:p>
                <w:p w14:paraId="355CFF31" w14:textId="172221D2" w:rsidR="00B53AC4" w:rsidRDefault="00B45454" w:rsidP="00B53AC4">
                  <w:pPr>
                    <w:numPr>
                      <w:ilvl w:val="0"/>
                      <w:numId w:val="11"/>
                    </w:numPr>
                    <w:jc w:val="left"/>
                  </w:pPr>
                  <w:r w:rsidRPr="00B53AC4">
                    <w:rPr>
                      <w:b/>
                    </w:rPr>
                    <w:t>Programming language:</w:t>
                  </w:r>
                  <w:r w:rsidRPr="008533B9">
                    <w:t xml:space="preserve"> HTML, JavaScript, </w:t>
                  </w:r>
                  <w:r w:rsidR="00C760B6">
                    <w:t xml:space="preserve">CSS, </w:t>
                  </w:r>
                  <w:r w:rsidRPr="008533B9">
                    <w:t>Python</w:t>
                  </w:r>
                  <w:r w:rsidR="00B53AC4">
                    <w:t xml:space="preserve">, </w:t>
                  </w:r>
                  <w:r w:rsidRPr="008533B9">
                    <w:t>SQL</w:t>
                  </w:r>
                </w:p>
                <w:p w14:paraId="1C13CFA1" w14:textId="77777777" w:rsidR="00B53AC4" w:rsidRDefault="00B53AC4" w:rsidP="006E368A">
                  <w:pPr>
                    <w:numPr>
                      <w:ilvl w:val="0"/>
                      <w:numId w:val="11"/>
                    </w:numPr>
                    <w:jc w:val="left"/>
                  </w:pPr>
                  <w:r w:rsidRPr="00B53AC4">
                    <w:rPr>
                      <w:b/>
                    </w:rPr>
                    <w:t>Framework and Data Modeling:</w:t>
                  </w:r>
                  <w:r>
                    <w:t xml:space="preserve"> </w:t>
                  </w:r>
                  <w:r w:rsidRPr="00B53AC4">
                    <w:t>Spark, Pandas, NumPy,</w:t>
                  </w:r>
                </w:p>
                <w:p w14:paraId="6AA9CE68" w14:textId="541A9D5D" w:rsidR="00B45454" w:rsidRPr="008533B9" w:rsidRDefault="00B53AC4" w:rsidP="00B53AC4">
                  <w:pPr>
                    <w:ind w:left="720"/>
                    <w:jc w:val="left"/>
                  </w:pPr>
                  <w:r w:rsidRPr="00B53AC4">
                    <w:t>Sckit-Learn</w:t>
                  </w:r>
                </w:p>
                <w:p w14:paraId="0F606CF6" w14:textId="77777777" w:rsidR="00B45454" w:rsidRPr="008533B9" w:rsidRDefault="00B45454" w:rsidP="006E368A">
                  <w:pPr>
                    <w:numPr>
                      <w:ilvl w:val="0"/>
                      <w:numId w:val="11"/>
                    </w:numPr>
                    <w:jc w:val="left"/>
                  </w:pPr>
                  <w:r w:rsidRPr="008533B9">
                    <w:rPr>
                      <w:b/>
                    </w:rPr>
                    <w:t>Data Visualization:</w:t>
                  </w:r>
                  <w:r w:rsidRPr="008533B9">
                    <w:t xml:space="preserve"> Seaborn, Matplotlib</w:t>
                  </w:r>
                </w:p>
                <w:p w14:paraId="0140D28B" w14:textId="56C12BDE" w:rsidR="00B45454" w:rsidRPr="008533B9" w:rsidRDefault="00B45454" w:rsidP="006E368A">
                  <w:pPr>
                    <w:numPr>
                      <w:ilvl w:val="0"/>
                      <w:numId w:val="11"/>
                    </w:numPr>
                    <w:jc w:val="left"/>
                  </w:pPr>
                  <w:r w:rsidRPr="008533B9">
                    <w:rPr>
                      <w:b/>
                    </w:rPr>
                    <w:t>Machine Learning:</w:t>
                  </w:r>
                  <w:r w:rsidRPr="008533B9">
                    <w:t xml:space="preserve"> Linear Regression, Bayes Classification, K-Clustering Classification, </w:t>
                  </w:r>
                  <w:r w:rsidR="001B7070">
                    <w:t>Six Sigma</w:t>
                  </w:r>
                </w:p>
                <w:p w14:paraId="2ED9C250" w14:textId="77777777" w:rsidR="00B45454" w:rsidRPr="008533B9" w:rsidRDefault="00B45454" w:rsidP="006E368A">
                  <w:pPr>
                    <w:numPr>
                      <w:ilvl w:val="0"/>
                      <w:numId w:val="11"/>
                    </w:numPr>
                    <w:jc w:val="left"/>
                  </w:pPr>
                  <w:r w:rsidRPr="008533B9">
                    <w:rPr>
                      <w:b/>
                    </w:rPr>
                    <w:t>Security knowledge:</w:t>
                  </w:r>
                  <w:r w:rsidRPr="008533B9">
                    <w:t xml:space="preserve"> TCP/IP, firewalls, routers, and network protocols and technologies</w:t>
                  </w:r>
                </w:p>
                <w:p w14:paraId="73004A28" w14:textId="04305F87" w:rsidR="00B45454" w:rsidRDefault="00B45454" w:rsidP="006E368A">
                  <w:pPr>
                    <w:numPr>
                      <w:ilvl w:val="0"/>
                      <w:numId w:val="11"/>
                    </w:numPr>
                    <w:jc w:val="left"/>
                  </w:pPr>
                  <w:r w:rsidRPr="008533B9">
                    <w:rPr>
                      <w:b/>
                    </w:rPr>
                    <w:t>Tools:</w:t>
                  </w:r>
                  <w:r w:rsidRPr="008533B9">
                    <w:t xml:space="preserve"> Jupyter Notebook, Jupyter Lab</w:t>
                  </w:r>
                  <w:r w:rsidR="00C343DC">
                    <w:t>, Kubernetes (studying)</w:t>
                  </w:r>
                </w:p>
                <w:p w14:paraId="7FDF2A3A" w14:textId="67CA2FE6" w:rsidR="00C760B6" w:rsidRPr="008533B9" w:rsidRDefault="00C760B6" w:rsidP="006E368A">
                  <w:pPr>
                    <w:numPr>
                      <w:ilvl w:val="0"/>
                      <w:numId w:val="11"/>
                    </w:numPr>
                    <w:jc w:val="left"/>
                  </w:pPr>
                  <w:r w:rsidRPr="00C760B6">
                    <w:rPr>
                      <w:b/>
                      <w:bCs/>
                    </w:rPr>
                    <w:t>MS Office skills</w:t>
                  </w:r>
                  <w:r>
                    <w:t>:</w:t>
                  </w:r>
                  <w:r w:rsidRPr="00C760B6">
                    <w:t xml:space="preserve"> Word, Excel and PowerPoint</w:t>
                  </w:r>
                </w:p>
                <w:p w14:paraId="6D29D6BA" w14:textId="77777777" w:rsidR="00B45454" w:rsidRPr="008533B9" w:rsidRDefault="00B45454" w:rsidP="006E368A">
                  <w:pPr>
                    <w:numPr>
                      <w:ilvl w:val="0"/>
                      <w:numId w:val="11"/>
                    </w:numPr>
                    <w:jc w:val="left"/>
                  </w:pPr>
                  <w:r w:rsidRPr="008533B9">
                    <w:rPr>
                      <w:b/>
                    </w:rPr>
                    <w:t xml:space="preserve">Language: </w:t>
                  </w:r>
                  <w:r w:rsidRPr="008533B9">
                    <w:t>Vietnamese and English – Fluent</w:t>
                  </w:r>
                </w:p>
                <w:p w14:paraId="791F9F45" w14:textId="3B70F0DD" w:rsidR="00B45454" w:rsidRPr="008533B9" w:rsidRDefault="00B45454" w:rsidP="006E368A">
                  <w:pPr>
                    <w:numPr>
                      <w:ilvl w:val="0"/>
                      <w:numId w:val="11"/>
                    </w:numPr>
                    <w:jc w:val="left"/>
                  </w:pPr>
                  <w:r w:rsidRPr="008533B9">
                    <w:rPr>
                      <w:b/>
                    </w:rPr>
                    <w:t>Certificat</w:t>
                  </w:r>
                  <w:r w:rsidR="00D043F5">
                    <w:rPr>
                      <w:b/>
                    </w:rPr>
                    <w:t>ion</w:t>
                  </w:r>
                  <w:r w:rsidRPr="008533B9">
                    <w:rPr>
                      <w:b/>
                    </w:rPr>
                    <w:t xml:space="preserve">: </w:t>
                  </w:r>
                  <w:r w:rsidRPr="008533B9">
                    <w:t>CompTIA Security+ Certified- June 2020</w:t>
                  </w:r>
                </w:p>
                <w:p w14:paraId="4D2E0417" w14:textId="5136D507" w:rsidR="00B45454" w:rsidRPr="005152F2" w:rsidRDefault="00B45454" w:rsidP="00BE456D">
                  <w:pPr>
                    <w:numPr>
                      <w:ilvl w:val="0"/>
                      <w:numId w:val="11"/>
                    </w:numPr>
                    <w:jc w:val="left"/>
                  </w:pPr>
                  <w:r w:rsidRPr="008533B9">
                    <w:rPr>
                      <w:b/>
                    </w:rPr>
                    <w:t>Soft skills:</w:t>
                  </w:r>
                  <w:r w:rsidRPr="008533B9">
                    <w:t xml:space="preserve"> Communication, Teamwork, Curiosity, Adaptability, Self-driven, Attention to Detail, Problem Solving</w:t>
                  </w:r>
                  <w:r w:rsidR="001F6431">
                    <w:t>, Commi</w:t>
                  </w:r>
                  <w:r w:rsidR="00207BAF">
                    <w:t>tment</w:t>
                  </w:r>
                  <w:bookmarkStart w:id="0" w:name="_GoBack"/>
                  <w:bookmarkEnd w:id="0"/>
                </w:p>
              </w:tc>
            </w:tr>
          </w:tbl>
          <w:p w14:paraId="5D8254F8" w14:textId="77777777" w:rsidR="00B45454" w:rsidRPr="005152F2" w:rsidRDefault="00B45454" w:rsidP="003856C9"/>
        </w:tc>
      </w:tr>
      <w:tr w:rsidR="00B45454" w:rsidRPr="005152F2" w14:paraId="12EE05C3" w14:textId="316518D0" w:rsidTr="00F92085">
        <w:trPr>
          <w:trHeight w:val="3228"/>
        </w:trPr>
        <w:tc>
          <w:tcPr>
            <w:tcW w:w="3366" w:type="dxa"/>
          </w:tcPr>
          <w:p w14:paraId="392B41BA" w14:textId="77777777" w:rsidR="00B45454" w:rsidRPr="005152F2" w:rsidRDefault="003F31C4" w:rsidP="00F0359C">
            <w:pPr>
              <w:pStyle w:val="Heading2"/>
            </w:pPr>
            <w:sdt>
              <w:sdtPr>
                <w:alias w:val="Education:"/>
                <w:tag w:val="Education:"/>
                <w:id w:val="1933616545"/>
                <w:placeholder>
                  <w:docPart w:val="A5FD6A8714A445E19A265D28FA727F04"/>
                </w:placeholder>
                <w:temporary/>
                <w:showingPlcHdr/>
                <w15:appearance w15:val="hidden"/>
              </w:sdtPr>
              <w:sdtEndPr/>
              <w:sdtContent>
                <w:r w:rsidR="00B45454" w:rsidRPr="00FC103B">
                  <w:rPr>
                    <w:b/>
                    <w:bCs/>
                  </w:rPr>
                  <w:t>Education</w:t>
                </w:r>
              </w:sdtContent>
            </w:sdt>
          </w:p>
          <w:p w14:paraId="4B855EA7" w14:textId="241EB547" w:rsidR="00B45454" w:rsidRPr="0043426C" w:rsidRDefault="00B45454" w:rsidP="00BE456D">
            <w:pPr>
              <w:pStyle w:val="Heading4"/>
            </w:pPr>
            <w:r w:rsidRPr="008533B9">
              <w:t>Bachelor of Computer Science – Information Systems</w:t>
            </w:r>
            <w:r>
              <w:t xml:space="preserve"> </w:t>
            </w:r>
            <w:r w:rsidRPr="00BE456D">
              <w:t>June 2020</w:t>
            </w:r>
          </w:p>
          <w:p w14:paraId="568CFD97" w14:textId="77777777" w:rsidR="00B45454" w:rsidRPr="005152F2" w:rsidRDefault="00B45454" w:rsidP="00F0359C">
            <w:pPr>
              <w:pStyle w:val="Heading5"/>
            </w:pPr>
            <w:r>
              <w:t>Concordia University, Montreal, Quebec</w:t>
            </w:r>
          </w:p>
          <w:p w14:paraId="79E96A49" w14:textId="77777777" w:rsidR="00B45454" w:rsidRPr="006E368A" w:rsidRDefault="00B45454" w:rsidP="00F0359C">
            <w:pPr>
              <w:rPr>
                <w:b/>
              </w:rPr>
            </w:pPr>
          </w:p>
        </w:tc>
        <w:tc>
          <w:tcPr>
            <w:tcW w:w="7267" w:type="dxa"/>
          </w:tcPr>
          <w:p w14:paraId="0A9F69F5" w14:textId="77777777" w:rsidR="00B45454" w:rsidRPr="005152F2" w:rsidRDefault="003F31C4" w:rsidP="00F0359C">
            <w:pPr>
              <w:pStyle w:val="Heading2"/>
            </w:pPr>
            <w:sdt>
              <w:sdtPr>
                <w:alias w:val="Volunteer Experience or Leadership:"/>
                <w:tag w:val="Volunteer Experience or Leadership:"/>
                <w:id w:val="-2139563141"/>
                <w:placeholder>
                  <w:docPart w:val="69DD7339A98B4C8DAB6B95FA80243320"/>
                </w:placeholder>
                <w:temporary/>
                <w:showingPlcHdr/>
                <w15:appearance w15:val="hidden"/>
              </w:sdtPr>
              <w:sdtEndPr/>
              <w:sdtContent>
                <w:r w:rsidR="00B45454" w:rsidRPr="00FC103B">
                  <w:rPr>
                    <w:b/>
                    <w:bCs/>
                  </w:rPr>
                  <w:t>Volunteer Experience or Leadership</w:t>
                </w:r>
              </w:sdtContent>
            </w:sdt>
          </w:p>
          <w:p w14:paraId="20B0A429" w14:textId="63CCD4E1" w:rsidR="00B45454" w:rsidRDefault="00B45454" w:rsidP="00F0359C">
            <w:pPr>
              <w:jc w:val="both"/>
            </w:pPr>
            <w:r>
              <w:rPr>
                <w:b/>
              </w:rPr>
              <w:t xml:space="preserve">          </w:t>
            </w:r>
            <w:r w:rsidRPr="006E368A">
              <w:rPr>
                <w:b/>
              </w:rPr>
              <w:t xml:space="preserve">Tutor </w:t>
            </w:r>
            <w:r w:rsidRPr="006E368A">
              <w:rPr>
                <w:b/>
              </w:rPr>
              <w:tab/>
            </w:r>
            <w:r>
              <w:rPr>
                <w:b/>
              </w:rPr>
              <w:t xml:space="preserve"> </w:t>
            </w:r>
            <w:r w:rsidR="00F92085">
              <w:rPr>
                <w:b/>
              </w:rPr>
              <w:t xml:space="preserve">  </w:t>
            </w:r>
            <w:r>
              <w:rPr>
                <w:b/>
              </w:rPr>
              <w:t xml:space="preserve">                                                </w:t>
            </w:r>
            <w:r w:rsidRPr="006E368A">
              <w:rPr>
                <w:b/>
              </w:rPr>
              <w:t>Sep 2015- May 2016</w:t>
            </w:r>
          </w:p>
          <w:p w14:paraId="33968FAA" w14:textId="77777777" w:rsidR="00B45454" w:rsidRPr="00F0359C" w:rsidRDefault="00B45454" w:rsidP="00F0359C">
            <w:pPr>
              <w:pStyle w:val="ListParagraph"/>
              <w:ind w:left="732"/>
              <w:jc w:val="both"/>
              <w:rPr>
                <w:b/>
              </w:rPr>
            </w:pPr>
            <w:r w:rsidRPr="006E368A">
              <w:t>Bronte College, Mississauga, Ontario</w:t>
            </w:r>
          </w:p>
          <w:p w14:paraId="32122D46" w14:textId="77777777" w:rsidR="00B45454" w:rsidRDefault="00B45454" w:rsidP="00F0359C">
            <w:r w:rsidRPr="006E368A">
              <w:t>Role: Tutor</w:t>
            </w:r>
            <w:r>
              <w:t xml:space="preserve"> </w:t>
            </w:r>
            <w:r w:rsidRPr="006E368A">
              <w:t>math and science</w:t>
            </w:r>
            <w:r>
              <w:t xml:space="preserve"> for</w:t>
            </w:r>
            <w:r w:rsidRPr="006E368A">
              <w:t xml:space="preserve"> grade 9 to</w:t>
            </w:r>
            <w:r>
              <w:t xml:space="preserve"> </w:t>
            </w:r>
            <w:r w:rsidRPr="006E368A">
              <w:t>11</w:t>
            </w:r>
            <w:r>
              <w:t xml:space="preserve"> students</w:t>
            </w:r>
          </w:p>
          <w:p w14:paraId="7E5F98F6" w14:textId="77777777" w:rsidR="00B45454" w:rsidRPr="006E368A" w:rsidRDefault="00B45454" w:rsidP="00F0359C"/>
          <w:p w14:paraId="19094022" w14:textId="3FF2E1CA" w:rsidR="00B45454" w:rsidRPr="00916290" w:rsidRDefault="00B45454" w:rsidP="00916290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</w:t>
            </w:r>
            <w:r w:rsidRPr="006E368A">
              <w:rPr>
                <w:b/>
              </w:rPr>
              <w:t xml:space="preserve">Participant at Terry Fox Run         </w:t>
            </w:r>
            <w:r>
              <w:rPr>
                <w:b/>
              </w:rPr>
              <w:t xml:space="preserve">   </w:t>
            </w:r>
            <w:r w:rsidR="00F92085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Pr="006E368A">
              <w:rPr>
                <w:b/>
              </w:rPr>
              <w:t>Sep 2015</w:t>
            </w:r>
          </w:p>
        </w:tc>
      </w:tr>
      <w:tr w:rsidR="00B45454" w:rsidRPr="005152F2" w14:paraId="37188DD4" w14:textId="538BA5A3" w:rsidTr="00F92085">
        <w:trPr>
          <w:cantSplit/>
          <w:trHeight w:val="3228"/>
        </w:trPr>
        <w:tc>
          <w:tcPr>
            <w:tcW w:w="10634" w:type="dxa"/>
            <w:gridSpan w:val="2"/>
          </w:tcPr>
          <w:p w14:paraId="3F2C4461" w14:textId="363E30AA" w:rsidR="00F979DB" w:rsidRPr="00F979DB" w:rsidRDefault="00B45454" w:rsidP="00F979DB">
            <w:pPr>
              <w:pStyle w:val="Heading2"/>
              <w:tabs>
                <w:tab w:val="left" w:pos="1560"/>
                <w:tab w:val="center" w:pos="4975"/>
              </w:tabs>
              <w:jc w:val="left"/>
              <w:rPr>
                <w:rFonts w:eastAsia="Calibri" w:cs="Calibri"/>
                <w:b/>
                <w:bCs/>
                <w:sz w:val="28"/>
                <w:szCs w:val="28"/>
              </w:rPr>
            </w:pPr>
            <w:r>
              <w:lastRenderedPageBreak/>
              <w:tab/>
            </w:r>
            <w:r>
              <w:tab/>
            </w:r>
            <w:r w:rsidR="00F979DB" w:rsidRPr="00F979DB">
              <w:rPr>
                <w:rFonts w:eastAsia="Calibri" w:cs="Calibri"/>
                <w:b/>
                <w:bCs/>
                <w:sz w:val="28"/>
                <w:szCs w:val="28"/>
              </w:rPr>
              <w:t>EXPERIENCE AND PROJECTS</w:t>
            </w:r>
          </w:p>
          <w:p w14:paraId="11EE66F7" w14:textId="0B2FADD4" w:rsidR="00B45454" w:rsidRPr="008533B9" w:rsidRDefault="003F31C4" w:rsidP="006D4AA6">
            <w:pPr>
              <w:numPr>
                <w:ilvl w:val="0"/>
                <w:numId w:val="12"/>
              </w:numPr>
              <w:spacing w:after="0" w:line="276" w:lineRule="auto"/>
              <w:contextualSpacing/>
              <w:jc w:val="left"/>
              <w:rPr>
                <w:rFonts w:eastAsia="Calibri" w:cs="Calibri"/>
              </w:rPr>
            </w:pPr>
            <w:hyperlink r:id="rId9" w:history="1">
              <w:r w:rsidR="00B45454" w:rsidRPr="008533B9">
                <w:rPr>
                  <w:rFonts w:eastAsia="Calibri" w:cs="Calibri"/>
                  <w:b/>
                  <w:color w:val="0563C1"/>
                  <w:u w:val="single"/>
                </w:rPr>
                <w:t>NBA stat analysis</w:t>
              </w:r>
            </w:hyperlink>
            <w:r w:rsidR="00B45454" w:rsidRPr="008533B9">
              <w:rPr>
                <w:rFonts w:eastAsia="Calibri" w:cs="Calibri"/>
                <w:b/>
              </w:rPr>
              <w:t xml:space="preserve"> (Personal)      </w:t>
            </w:r>
            <w:r w:rsidR="00B45454" w:rsidRPr="00F0359C">
              <w:rPr>
                <w:rFonts w:eastAsia="Calibri" w:cs="Calibri"/>
                <w:b/>
              </w:rPr>
              <w:t xml:space="preserve">                                                         </w:t>
            </w:r>
            <w:r w:rsidR="00B45454">
              <w:rPr>
                <w:rFonts w:eastAsia="Calibri" w:cs="Calibri"/>
                <w:b/>
              </w:rPr>
              <w:t xml:space="preserve"> </w:t>
            </w:r>
            <w:r w:rsidR="00B45454" w:rsidRPr="008533B9">
              <w:rPr>
                <w:rFonts w:eastAsia="Calibri" w:cs="Calibri"/>
                <w:b/>
              </w:rPr>
              <w:t xml:space="preserve">July 2020- </w:t>
            </w:r>
            <w:r w:rsidR="00B45454">
              <w:rPr>
                <w:rFonts w:eastAsia="Calibri" w:cs="Calibri"/>
                <w:b/>
              </w:rPr>
              <w:t>On going</w:t>
            </w:r>
          </w:p>
          <w:p w14:paraId="01F0D253" w14:textId="77777777" w:rsidR="00B45454" w:rsidRPr="008533B9" w:rsidRDefault="00B45454" w:rsidP="006D4AA6">
            <w:pPr>
              <w:numPr>
                <w:ilvl w:val="0"/>
                <w:numId w:val="13"/>
              </w:numPr>
              <w:spacing w:after="0" w:line="276" w:lineRule="auto"/>
              <w:contextualSpacing/>
              <w:jc w:val="left"/>
              <w:rPr>
                <w:rFonts w:eastAsia="Calibri" w:cs="Calibri"/>
              </w:rPr>
            </w:pPr>
            <w:r w:rsidRPr="008533B9">
              <w:rPr>
                <w:rFonts w:eastAsia="Calibri" w:cs="Calibri"/>
              </w:rPr>
              <w:t xml:space="preserve">Display data overview and perform </w:t>
            </w:r>
            <w:r w:rsidRPr="008533B9">
              <w:rPr>
                <w:rFonts w:eastAsia="Calibri" w:cs="Calibri"/>
                <w:b/>
                <w:bCs/>
              </w:rPr>
              <w:t>data cleansing</w:t>
            </w:r>
            <w:r w:rsidRPr="008533B9">
              <w:rPr>
                <w:rFonts w:eastAsia="Calibri" w:cs="Calibri"/>
              </w:rPr>
              <w:t>.</w:t>
            </w:r>
          </w:p>
          <w:p w14:paraId="0EC15D4C" w14:textId="77777777" w:rsidR="00B45454" w:rsidRPr="008533B9" w:rsidRDefault="00B45454" w:rsidP="006D4AA6">
            <w:pPr>
              <w:numPr>
                <w:ilvl w:val="0"/>
                <w:numId w:val="13"/>
              </w:numPr>
              <w:spacing w:after="0" w:line="276" w:lineRule="auto"/>
              <w:contextualSpacing/>
              <w:jc w:val="left"/>
              <w:rPr>
                <w:rFonts w:eastAsia="Calibri" w:cs="Calibri"/>
              </w:rPr>
            </w:pPr>
            <w:r w:rsidRPr="008533B9">
              <w:rPr>
                <w:rFonts w:eastAsia="Calibri" w:cs="Calibri"/>
                <w:b/>
                <w:bCs/>
              </w:rPr>
              <w:t>Graph height and weight distribution</w:t>
            </w:r>
            <w:r w:rsidRPr="008533B9">
              <w:rPr>
                <w:rFonts w:eastAsia="Calibri" w:cs="Calibri"/>
              </w:rPr>
              <w:t xml:space="preserve"> and display the change over time with </w:t>
            </w:r>
            <w:r w:rsidRPr="008533B9">
              <w:rPr>
                <w:rFonts w:eastAsia="Calibri" w:cs="Calibri"/>
                <w:b/>
                <w:bCs/>
              </w:rPr>
              <w:t>scatter chart</w:t>
            </w:r>
            <w:r w:rsidRPr="008533B9">
              <w:rPr>
                <w:rFonts w:eastAsia="Calibri" w:cs="Calibri"/>
              </w:rPr>
              <w:t>.</w:t>
            </w:r>
          </w:p>
          <w:p w14:paraId="2B24E75B" w14:textId="77777777" w:rsidR="00B45454" w:rsidRDefault="00B45454" w:rsidP="006D4AA6">
            <w:pPr>
              <w:numPr>
                <w:ilvl w:val="0"/>
                <w:numId w:val="13"/>
              </w:numPr>
              <w:spacing w:after="0" w:line="276" w:lineRule="auto"/>
              <w:contextualSpacing/>
              <w:jc w:val="left"/>
              <w:rPr>
                <w:rFonts w:eastAsia="Calibri" w:cs="Calibri"/>
              </w:rPr>
            </w:pPr>
            <w:r w:rsidRPr="008533B9">
              <w:rPr>
                <w:rFonts w:eastAsia="Calibri" w:cs="Calibri"/>
              </w:rPr>
              <w:t xml:space="preserve">Analyze </w:t>
            </w:r>
            <w:r w:rsidRPr="008533B9">
              <w:rPr>
                <w:rFonts w:eastAsia="Calibri" w:cs="Calibri"/>
                <w:b/>
                <w:bCs/>
              </w:rPr>
              <w:t>draft round and draft numbers correlation to players performance</w:t>
            </w:r>
            <w:r w:rsidRPr="008533B9">
              <w:rPr>
                <w:rFonts w:eastAsia="Calibri" w:cs="Calibri"/>
              </w:rPr>
              <w:t xml:space="preserve"> over seasons </w:t>
            </w:r>
            <w:r w:rsidRPr="008533B9">
              <w:rPr>
                <w:rFonts w:eastAsia="Calibri" w:cs="Calibri"/>
                <w:b/>
                <w:bCs/>
              </w:rPr>
              <w:t>with heatmap and scatter chart</w:t>
            </w:r>
            <w:r w:rsidRPr="008533B9">
              <w:rPr>
                <w:rFonts w:eastAsia="Calibri" w:cs="Calibri"/>
              </w:rPr>
              <w:t>.</w:t>
            </w:r>
          </w:p>
          <w:p w14:paraId="41CC681F" w14:textId="231B09B9" w:rsidR="00B45454" w:rsidRDefault="004115AF" w:rsidP="006D4AA6">
            <w:pPr>
              <w:numPr>
                <w:ilvl w:val="0"/>
                <w:numId w:val="13"/>
              </w:numPr>
              <w:spacing w:after="0" w:line="276" w:lineRule="auto"/>
              <w:contextualSpacing/>
              <w:jc w:val="lef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bCs/>
              </w:rPr>
              <w:t>Data mining</w:t>
            </w:r>
            <w:r w:rsidR="00B45454">
              <w:rPr>
                <w:rFonts w:eastAsia="Calibri" w:cs="Calibri"/>
              </w:rPr>
              <w:t xml:space="preserve"> from stats.nba.com and basketball-reference.com. </w:t>
            </w:r>
            <w:r w:rsidR="00B45454">
              <w:rPr>
                <w:rFonts w:eastAsia="Calibri" w:cs="Calibri"/>
                <w:b/>
                <w:bCs/>
              </w:rPr>
              <w:t>Clean and reformat</w:t>
            </w:r>
            <w:r w:rsidR="00B45454">
              <w:rPr>
                <w:rFonts w:eastAsia="Calibri" w:cs="Calibri"/>
              </w:rPr>
              <w:t xml:space="preserve"> csv and dataframe.</w:t>
            </w:r>
          </w:p>
          <w:p w14:paraId="59C353D6" w14:textId="58216458" w:rsidR="00B45454" w:rsidRPr="008533B9" w:rsidRDefault="00B45454" w:rsidP="006D4AA6">
            <w:pPr>
              <w:numPr>
                <w:ilvl w:val="0"/>
                <w:numId w:val="13"/>
              </w:numPr>
              <w:spacing w:after="0" w:line="276" w:lineRule="auto"/>
              <w:contextualSpacing/>
              <w:jc w:val="left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bCs/>
              </w:rPr>
              <w:t>Hosting a</w:t>
            </w:r>
            <w:r>
              <w:rPr>
                <w:rFonts w:eastAsia="Calibri" w:cs="Calibri"/>
              </w:rPr>
              <w:t xml:space="preserve"> </w:t>
            </w:r>
            <w:r w:rsidRPr="00E83331">
              <w:rPr>
                <w:rFonts w:eastAsia="Calibri" w:cs="Calibri"/>
                <w:b/>
                <w:bCs/>
              </w:rPr>
              <w:t>web</w:t>
            </w:r>
            <w:r w:rsidR="007C263C">
              <w:rPr>
                <w:rFonts w:eastAsia="Calibri" w:cs="Calibri"/>
                <w:b/>
                <w:bCs/>
              </w:rPr>
              <w:t xml:space="preserve"> application</w:t>
            </w:r>
            <w:r>
              <w:rPr>
                <w:rFonts w:eastAsia="Calibri" w:cs="Calibri"/>
              </w:rPr>
              <w:t xml:space="preserve"> and </w:t>
            </w:r>
            <w:r w:rsidRPr="00E83331">
              <w:rPr>
                <w:rFonts w:eastAsia="Calibri" w:cs="Calibri"/>
                <w:b/>
                <w:bCs/>
              </w:rPr>
              <w:t>provide</w:t>
            </w:r>
            <w:r w:rsidR="00D043F5">
              <w:rPr>
                <w:rFonts w:eastAsia="Calibri" w:cs="Calibri"/>
                <w:b/>
                <w:bCs/>
              </w:rPr>
              <w:t xml:space="preserve"> data-driven</w:t>
            </w:r>
            <w:r>
              <w:rPr>
                <w:rFonts w:eastAsia="Calibri" w:cs="Calibri"/>
              </w:rPr>
              <w:t xml:space="preserve"> </w:t>
            </w:r>
            <w:r w:rsidRPr="00E83331">
              <w:rPr>
                <w:rFonts w:eastAsia="Calibri" w:cs="Calibri"/>
                <w:b/>
                <w:bCs/>
              </w:rPr>
              <w:t>prediction</w:t>
            </w:r>
            <w:r>
              <w:rPr>
                <w:rFonts w:eastAsia="Calibri" w:cs="Calibri"/>
              </w:rPr>
              <w:t xml:space="preserve"> impact of players on </w:t>
            </w:r>
            <w:r w:rsidRPr="00E83331">
              <w:rPr>
                <w:rFonts w:eastAsia="Calibri" w:cs="Calibri"/>
                <w:b/>
                <w:bCs/>
              </w:rPr>
              <w:t>AWS</w:t>
            </w:r>
            <w:r w:rsidR="00DC0CB0">
              <w:rPr>
                <w:rFonts w:eastAsia="Calibri" w:cs="Calibri"/>
                <w:b/>
                <w:bCs/>
              </w:rPr>
              <w:t xml:space="preserve"> Cloud</w:t>
            </w:r>
            <w:r>
              <w:rPr>
                <w:rFonts w:eastAsia="Calibri" w:cs="Calibri"/>
              </w:rPr>
              <w:t xml:space="preserve"> (</w:t>
            </w:r>
            <w:r w:rsidR="00C1606D">
              <w:rPr>
                <w:rFonts w:eastAsia="Calibri" w:cs="Calibri"/>
                <w:b/>
                <w:bCs/>
              </w:rPr>
              <w:t>planning</w:t>
            </w:r>
            <w:r>
              <w:rPr>
                <w:rFonts w:eastAsia="Calibri" w:cs="Calibri"/>
              </w:rPr>
              <w:t>).</w:t>
            </w:r>
          </w:p>
          <w:p w14:paraId="35742C22" w14:textId="77777777" w:rsidR="00B45454" w:rsidRPr="008533B9" w:rsidRDefault="00B45454" w:rsidP="006D4AA6">
            <w:pPr>
              <w:numPr>
                <w:ilvl w:val="0"/>
                <w:numId w:val="14"/>
              </w:numPr>
              <w:spacing w:after="0" w:line="276" w:lineRule="auto"/>
              <w:contextualSpacing/>
              <w:jc w:val="left"/>
              <w:rPr>
                <w:rFonts w:eastAsia="Calibri" w:cs="Calibri"/>
              </w:rPr>
            </w:pPr>
            <w:r w:rsidRPr="008533B9">
              <w:rPr>
                <w:rFonts w:eastAsia="Calibri" w:cs="Calibri"/>
                <w:i/>
                <w:u w:val="single"/>
              </w:rPr>
              <w:t>Language used: Python, NumPy, Panda, Matplotlib, Seaborn, Plotly</w:t>
            </w:r>
            <w:r>
              <w:rPr>
                <w:rFonts w:eastAsia="Calibri" w:cs="Calibri"/>
                <w:i/>
                <w:u w:val="single"/>
              </w:rPr>
              <w:t>, nba-api, S3 Buckets, AWS</w:t>
            </w:r>
            <w:r w:rsidRPr="008533B9">
              <w:rPr>
                <w:rFonts w:eastAsia="Calibri" w:cs="Calibri"/>
                <w:i/>
                <w:u w:val="single"/>
              </w:rPr>
              <w:t>.</w:t>
            </w:r>
          </w:p>
          <w:p w14:paraId="44CDE3B3" w14:textId="77777777" w:rsidR="00B45454" w:rsidRPr="008533B9" w:rsidRDefault="00B45454" w:rsidP="006D4AA6">
            <w:pPr>
              <w:spacing w:after="0" w:line="276" w:lineRule="auto"/>
              <w:ind w:left="1080"/>
              <w:contextualSpacing/>
              <w:jc w:val="left"/>
              <w:rPr>
                <w:rFonts w:eastAsia="Calibri" w:cs="Calibri"/>
              </w:rPr>
            </w:pPr>
          </w:p>
          <w:p w14:paraId="29A53194" w14:textId="77777777" w:rsidR="00B45454" w:rsidRPr="008533B9" w:rsidRDefault="003F31C4" w:rsidP="006D4AA6">
            <w:pPr>
              <w:numPr>
                <w:ilvl w:val="0"/>
                <w:numId w:val="12"/>
              </w:numPr>
              <w:spacing w:after="0" w:line="276" w:lineRule="auto"/>
              <w:contextualSpacing/>
              <w:jc w:val="left"/>
              <w:rPr>
                <w:rFonts w:eastAsia="Calibri" w:cs="Calibri"/>
              </w:rPr>
            </w:pPr>
            <w:hyperlink r:id="rId10" w:history="1">
              <w:r w:rsidR="00B45454" w:rsidRPr="008533B9">
                <w:rPr>
                  <w:rFonts w:eastAsia="Calibri" w:cs="Calibri"/>
                  <w:b/>
                  <w:color w:val="0563C1"/>
                  <w:u w:val="single"/>
                </w:rPr>
                <w:t>Bank loan category analysis</w:t>
              </w:r>
            </w:hyperlink>
            <w:r w:rsidR="00B45454" w:rsidRPr="008533B9">
              <w:rPr>
                <w:rFonts w:eastAsia="Calibri" w:cs="Calibri"/>
                <w:b/>
              </w:rPr>
              <w:t xml:space="preserve"> (Personal)</w:t>
            </w:r>
            <w:r w:rsidR="00B45454" w:rsidRPr="008533B9">
              <w:rPr>
                <w:rFonts w:eastAsia="Calibri" w:cs="Calibri"/>
                <w:b/>
              </w:rPr>
              <w:tab/>
            </w:r>
            <w:r w:rsidR="00B45454" w:rsidRPr="008533B9">
              <w:rPr>
                <w:rFonts w:eastAsia="Calibri" w:cs="Calibri"/>
                <w:b/>
              </w:rPr>
              <w:tab/>
            </w:r>
            <w:r w:rsidR="00B45454" w:rsidRPr="008533B9">
              <w:rPr>
                <w:rFonts w:eastAsia="Calibri" w:cs="Calibri"/>
                <w:b/>
              </w:rPr>
              <w:tab/>
            </w:r>
            <w:r w:rsidR="00B45454" w:rsidRPr="008533B9">
              <w:rPr>
                <w:rFonts w:eastAsia="Calibri" w:cs="Calibri"/>
                <w:b/>
              </w:rPr>
              <w:tab/>
              <w:t xml:space="preserve"> </w:t>
            </w:r>
            <w:r w:rsidR="00B45454" w:rsidRPr="00F0359C">
              <w:rPr>
                <w:rFonts w:eastAsia="Calibri" w:cs="Calibri"/>
                <w:b/>
              </w:rPr>
              <w:t xml:space="preserve">     </w:t>
            </w:r>
            <w:r w:rsidR="00B45454">
              <w:rPr>
                <w:rFonts w:eastAsia="Calibri" w:cs="Calibri"/>
                <w:b/>
              </w:rPr>
              <w:t xml:space="preserve"> </w:t>
            </w:r>
            <w:r w:rsidR="00B45454" w:rsidRPr="008533B9">
              <w:rPr>
                <w:rFonts w:eastAsia="Calibri" w:cs="Calibri"/>
                <w:b/>
              </w:rPr>
              <w:t>Jan 2020- Sep 2020</w:t>
            </w:r>
          </w:p>
          <w:p w14:paraId="416BD5A7" w14:textId="77777777" w:rsidR="00B45454" w:rsidRPr="008533B9" w:rsidRDefault="00B45454" w:rsidP="006D4AA6">
            <w:pPr>
              <w:numPr>
                <w:ilvl w:val="0"/>
                <w:numId w:val="13"/>
              </w:numPr>
              <w:spacing w:after="0" w:line="276" w:lineRule="auto"/>
              <w:contextualSpacing/>
              <w:jc w:val="left"/>
              <w:rPr>
                <w:rFonts w:eastAsia="Calibri" w:cs="Calibri"/>
              </w:rPr>
            </w:pPr>
            <w:r w:rsidRPr="008533B9">
              <w:rPr>
                <w:rFonts w:eastAsia="Calibri" w:cs="Calibri"/>
              </w:rPr>
              <w:t xml:space="preserve">Display data overview and perform </w:t>
            </w:r>
            <w:r w:rsidRPr="008533B9">
              <w:rPr>
                <w:rFonts w:eastAsia="Calibri" w:cs="Calibri"/>
                <w:b/>
                <w:bCs/>
              </w:rPr>
              <w:t>data cleansing</w:t>
            </w:r>
            <w:r w:rsidRPr="008533B9">
              <w:rPr>
                <w:rFonts w:eastAsia="Calibri" w:cs="Calibri"/>
              </w:rPr>
              <w:t>.</w:t>
            </w:r>
          </w:p>
          <w:p w14:paraId="60F04E2B" w14:textId="77777777" w:rsidR="00B45454" w:rsidRPr="008533B9" w:rsidRDefault="00B45454" w:rsidP="006D4AA6">
            <w:pPr>
              <w:numPr>
                <w:ilvl w:val="0"/>
                <w:numId w:val="13"/>
              </w:numPr>
              <w:spacing w:after="0" w:line="276" w:lineRule="auto"/>
              <w:contextualSpacing/>
              <w:jc w:val="left"/>
              <w:rPr>
                <w:rFonts w:eastAsia="Calibri" w:cs="Calibri"/>
              </w:rPr>
            </w:pPr>
            <w:r w:rsidRPr="008533B9">
              <w:rPr>
                <w:rFonts w:eastAsia="Calibri" w:cs="Calibri"/>
                <w:b/>
                <w:bCs/>
              </w:rPr>
              <w:t>Graph bar chart</w:t>
            </w:r>
            <w:r w:rsidRPr="008533B9">
              <w:rPr>
                <w:rFonts w:eastAsia="Calibri" w:cs="Calibri"/>
              </w:rPr>
              <w:t xml:space="preserve"> to show overview number of loans per category.</w:t>
            </w:r>
          </w:p>
          <w:p w14:paraId="7DF3B40A" w14:textId="77777777" w:rsidR="00B45454" w:rsidRPr="008533B9" w:rsidRDefault="00B45454" w:rsidP="006D4AA6">
            <w:pPr>
              <w:numPr>
                <w:ilvl w:val="0"/>
                <w:numId w:val="13"/>
              </w:numPr>
              <w:spacing w:after="0" w:line="276" w:lineRule="auto"/>
              <w:contextualSpacing/>
              <w:jc w:val="left"/>
              <w:rPr>
                <w:rFonts w:eastAsia="Calibri" w:cs="Calibri"/>
              </w:rPr>
            </w:pPr>
            <w:r w:rsidRPr="008533B9">
              <w:rPr>
                <w:rFonts w:eastAsia="Calibri" w:cs="Calibri"/>
              </w:rPr>
              <w:t xml:space="preserve">Perform </w:t>
            </w:r>
            <w:r w:rsidRPr="008533B9">
              <w:rPr>
                <w:rFonts w:eastAsia="Calibri" w:cs="Calibri"/>
                <w:b/>
                <w:bCs/>
              </w:rPr>
              <w:t>Naïve Bayes and K-mean clustering</w:t>
            </w:r>
            <w:r w:rsidRPr="008533B9">
              <w:rPr>
                <w:rFonts w:eastAsia="Calibri" w:cs="Calibri"/>
              </w:rPr>
              <w:t xml:space="preserve"> models with and without </w:t>
            </w:r>
            <w:r w:rsidRPr="008533B9">
              <w:rPr>
                <w:rFonts w:eastAsia="Calibri" w:cs="Calibri"/>
                <w:b/>
                <w:bCs/>
              </w:rPr>
              <w:t>emp_title</w:t>
            </w:r>
            <w:r w:rsidRPr="008533B9">
              <w:rPr>
                <w:rFonts w:eastAsia="Calibri" w:cs="Calibri"/>
              </w:rPr>
              <w:t xml:space="preserve"> to compare </w:t>
            </w:r>
            <w:r w:rsidRPr="008533B9">
              <w:rPr>
                <w:rFonts w:eastAsia="Calibri" w:cs="Calibri"/>
                <w:b/>
                <w:bCs/>
              </w:rPr>
              <w:t>accuracy scores</w:t>
            </w:r>
            <w:r w:rsidRPr="008533B9">
              <w:rPr>
                <w:rFonts w:eastAsia="Calibri" w:cs="Calibri"/>
              </w:rPr>
              <w:t xml:space="preserve"> to verify </w:t>
            </w:r>
            <w:r w:rsidRPr="008533B9">
              <w:rPr>
                <w:rFonts w:eastAsia="Calibri" w:cs="Calibri"/>
                <w:b/>
                <w:bCs/>
              </w:rPr>
              <w:t>weight of emp_title</w:t>
            </w:r>
            <w:r w:rsidRPr="008533B9">
              <w:rPr>
                <w:rFonts w:eastAsia="Calibri" w:cs="Calibri"/>
              </w:rPr>
              <w:t xml:space="preserve"> in approving loan is </w:t>
            </w:r>
            <w:r w:rsidRPr="008533B9">
              <w:rPr>
                <w:rFonts w:eastAsia="Calibri" w:cs="Calibri"/>
                <w:b/>
                <w:bCs/>
              </w:rPr>
              <w:t>minimal</w:t>
            </w:r>
            <w:r w:rsidRPr="008533B9">
              <w:rPr>
                <w:rFonts w:eastAsia="Calibri" w:cs="Calibri"/>
              </w:rPr>
              <w:t>.</w:t>
            </w:r>
          </w:p>
          <w:p w14:paraId="094EDD78" w14:textId="77777777" w:rsidR="00B45454" w:rsidRPr="008533B9" w:rsidRDefault="00B45454" w:rsidP="006D4AA6">
            <w:pPr>
              <w:numPr>
                <w:ilvl w:val="0"/>
                <w:numId w:val="14"/>
              </w:numPr>
              <w:spacing w:after="0" w:line="276" w:lineRule="auto"/>
              <w:contextualSpacing/>
              <w:jc w:val="left"/>
              <w:rPr>
                <w:rFonts w:eastAsia="Calibri" w:cs="Calibri"/>
              </w:rPr>
            </w:pPr>
            <w:r w:rsidRPr="008533B9">
              <w:rPr>
                <w:rFonts w:eastAsia="Calibri" w:cs="Calibri"/>
                <w:i/>
                <w:u w:val="single"/>
              </w:rPr>
              <w:t>Language used: Python, NumPy, Panda, Matplotlib, Seaborn, Plotly.</w:t>
            </w:r>
          </w:p>
          <w:p w14:paraId="3193058F" w14:textId="77777777" w:rsidR="00B45454" w:rsidRPr="008533B9" w:rsidRDefault="00B45454" w:rsidP="006D4AA6">
            <w:pPr>
              <w:spacing w:after="0" w:line="276" w:lineRule="auto"/>
              <w:contextualSpacing/>
              <w:jc w:val="left"/>
              <w:rPr>
                <w:rFonts w:eastAsia="Calibri" w:cs="Calibri"/>
              </w:rPr>
            </w:pPr>
          </w:p>
          <w:p w14:paraId="704904EE" w14:textId="77777777" w:rsidR="00B45454" w:rsidRPr="008533B9" w:rsidRDefault="00B45454" w:rsidP="006D4AA6">
            <w:pPr>
              <w:numPr>
                <w:ilvl w:val="0"/>
                <w:numId w:val="12"/>
              </w:numPr>
              <w:spacing w:after="0" w:line="276" w:lineRule="auto"/>
              <w:contextualSpacing/>
              <w:jc w:val="left"/>
              <w:rPr>
                <w:rFonts w:eastAsia="Calibri" w:cs="Calibri"/>
                <w:b/>
              </w:rPr>
            </w:pPr>
            <w:r w:rsidRPr="008533B9">
              <w:rPr>
                <w:rFonts w:eastAsia="Calibri" w:cs="Calibri"/>
                <w:b/>
              </w:rPr>
              <w:t xml:space="preserve">Bookstore website (Academic) </w:t>
            </w:r>
            <w:r w:rsidRPr="008533B9">
              <w:rPr>
                <w:rFonts w:eastAsia="Calibri" w:cs="Calibri"/>
                <w:b/>
              </w:rPr>
              <w:tab/>
            </w:r>
            <w:r w:rsidRPr="008533B9">
              <w:rPr>
                <w:rFonts w:eastAsia="Calibri" w:cs="Calibri"/>
                <w:b/>
              </w:rPr>
              <w:tab/>
            </w:r>
            <w:r w:rsidRPr="008533B9">
              <w:rPr>
                <w:rFonts w:eastAsia="Calibri" w:cs="Calibri"/>
                <w:b/>
              </w:rPr>
              <w:tab/>
            </w:r>
            <w:r w:rsidRPr="008533B9">
              <w:rPr>
                <w:rFonts w:eastAsia="Calibri" w:cs="Calibri"/>
                <w:b/>
              </w:rPr>
              <w:tab/>
              <w:t xml:space="preserve">        </w:t>
            </w:r>
            <w:r w:rsidRPr="008533B9">
              <w:rPr>
                <w:rFonts w:eastAsia="Calibri" w:cs="Calibri"/>
                <w:b/>
              </w:rPr>
              <w:tab/>
              <w:t xml:space="preserve">       Sep 2019- Dec 2019</w:t>
            </w:r>
          </w:p>
          <w:p w14:paraId="3C4F1154" w14:textId="77777777" w:rsidR="00B45454" w:rsidRPr="008533B9" w:rsidRDefault="00B45454" w:rsidP="006D4AA6">
            <w:pPr>
              <w:numPr>
                <w:ilvl w:val="0"/>
                <w:numId w:val="13"/>
              </w:numPr>
              <w:spacing w:after="0" w:line="276" w:lineRule="auto"/>
              <w:contextualSpacing/>
              <w:jc w:val="left"/>
              <w:rPr>
                <w:rFonts w:eastAsia="Calibri" w:cs="Calibri"/>
              </w:rPr>
            </w:pPr>
            <w:r w:rsidRPr="008533B9">
              <w:rPr>
                <w:rFonts w:eastAsia="Calibri" w:cs="Calibri"/>
              </w:rPr>
              <w:t xml:space="preserve">A bookstore website that is able to </w:t>
            </w:r>
            <w:r w:rsidRPr="008533B9">
              <w:rPr>
                <w:rFonts w:eastAsia="Calibri" w:cs="Calibri"/>
                <w:b/>
                <w:bCs/>
              </w:rPr>
              <w:t>search, view, add, delete books in database</w:t>
            </w:r>
            <w:r w:rsidRPr="008533B9">
              <w:rPr>
                <w:rFonts w:eastAsia="Calibri" w:cs="Calibri"/>
              </w:rPr>
              <w:t>.</w:t>
            </w:r>
          </w:p>
          <w:p w14:paraId="40588886" w14:textId="14A23267" w:rsidR="00B45454" w:rsidRPr="008533B9" w:rsidRDefault="00B45454" w:rsidP="006D4AA6">
            <w:pPr>
              <w:numPr>
                <w:ilvl w:val="0"/>
                <w:numId w:val="13"/>
              </w:numPr>
              <w:spacing w:after="0" w:line="276" w:lineRule="auto"/>
              <w:contextualSpacing/>
              <w:jc w:val="left"/>
              <w:rPr>
                <w:rFonts w:eastAsia="Calibri" w:cs="Calibri"/>
              </w:rPr>
            </w:pPr>
            <w:r w:rsidRPr="008533B9">
              <w:rPr>
                <w:rFonts w:eastAsia="Calibri" w:cs="Calibri"/>
              </w:rPr>
              <w:t xml:space="preserve">My role: back-end development, unit testing, redirect unfound extension DNS, design book object, </w:t>
            </w:r>
            <w:r w:rsidR="00FC65F1">
              <w:rPr>
                <w:rFonts w:eastAsia="Calibri" w:cs="Calibri"/>
              </w:rPr>
              <w:t xml:space="preserve">auditing, </w:t>
            </w:r>
            <w:r w:rsidRPr="008533B9">
              <w:rPr>
                <w:rFonts w:eastAsia="Calibri" w:cs="Calibri"/>
              </w:rPr>
              <w:t>sql-injection test, cohesion &amp; coupling design, exception handling .</w:t>
            </w:r>
          </w:p>
          <w:p w14:paraId="1F7A61AF" w14:textId="77777777" w:rsidR="00B45454" w:rsidRPr="008533B9" w:rsidRDefault="00B45454" w:rsidP="006D4AA6">
            <w:pPr>
              <w:numPr>
                <w:ilvl w:val="0"/>
                <w:numId w:val="14"/>
              </w:numPr>
              <w:spacing w:after="0" w:line="276" w:lineRule="auto"/>
              <w:contextualSpacing/>
              <w:jc w:val="left"/>
              <w:rPr>
                <w:rFonts w:eastAsia="Calibri" w:cs="Calibri"/>
              </w:rPr>
            </w:pPr>
            <w:r w:rsidRPr="008533B9">
              <w:rPr>
                <w:rFonts w:eastAsia="Calibri" w:cs="Calibri"/>
                <w:i/>
                <w:u w:val="single"/>
              </w:rPr>
              <w:t>Language and library used: JavaScript, HTM, SQLL.</w:t>
            </w:r>
          </w:p>
          <w:p w14:paraId="35024AB8" w14:textId="77777777" w:rsidR="00B45454" w:rsidRPr="008533B9" w:rsidRDefault="00B45454" w:rsidP="006D4AA6">
            <w:pPr>
              <w:spacing w:after="0" w:line="276" w:lineRule="auto"/>
              <w:ind w:left="1080"/>
              <w:contextualSpacing/>
              <w:jc w:val="left"/>
              <w:rPr>
                <w:rFonts w:eastAsia="Calibri" w:cs="Calibri"/>
              </w:rPr>
            </w:pPr>
          </w:p>
          <w:p w14:paraId="33F94E02" w14:textId="77777777" w:rsidR="00B45454" w:rsidRPr="008533B9" w:rsidRDefault="003F31C4" w:rsidP="006D4AA6">
            <w:pPr>
              <w:numPr>
                <w:ilvl w:val="0"/>
                <w:numId w:val="12"/>
              </w:numPr>
              <w:spacing w:after="0" w:line="276" w:lineRule="auto"/>
              <w:contextualSpacing/>
              <w:jc w:val="left"/>
              <w:rPr>
                <w:rFonts w:eastAsia="Calibri" w:cs="Calibri"/>
                <w:b/>
              </w:rPr>
            </w:pPr>
            <w:hyperlink r:id="rId11" w:history="1">
              <w:r w:rsidR="00B45454" w:rsidRPr="008533B9">
                <w:rPr>
                  <w:rFonts w:eastAsia="Calibri" w:cs="Calibri"/>
                  <w:b/>
                  <w:color w:val="0563C1"/>
                  <w:u w:val="single"/>
                </w:rPr>
                <w:t>Yelp! Big Data Analysis</w:t>
              </w:r>
            </w:hyperlink>
            <w:r w:rsidR="00B45454" w:rsidRPr="008533B9">
              <w:rPr>
                <w:rFonts w:eastAsia="Calibri" w:cs="Calibri"/>
                <w:b/>
              </w:rPr>
              <w:t xml:space="preserve"> (Academic)</w:t>
            </w:r>
            <w:r w:rsidR="00B45454" w:rsidRPr="008533B9">
              <w:rPr>
                <w:rFonts w:eastAsia="Calibri" w:cs="Calibri"/>
                <w:b/>
              </w:rPr>
              <w:tab/>
            </w:r>
            <w:r w:rsidR="00B45454" w:rsidRPr="008533B9">
              <w:rPr>
                <w:rFonts w:eastAsia="Calibri" w:cs="Calibri"/>
                <w:b/>
              </w:rPr>
              <w:tab/>
            </w:r>
            <w:r w:rsidR="00B45454" w:rsidRPr="008533B9">
              <w:rPr>
                <w:rFonts w:eastAsia="Calibri" w:cs="Calibri"/>
                <w:b/>
              </w:rPr>
              <w:tab/>
            </w:r>
            <w:r w:rsidR="00B45454" w:rsidRPr="008533B9">
              <w:rPr>
                <w:rFonts w:eastAsia="Calibri" w:cs="Calibri"/>
                <w:b/>
              </w:rPr>
              <w:tab/>
            </w:r>
            <w:r w:rsidR="00B45454">
              <w:rPr>
                <w:rFonts w:eastAsia="Calibri" w:cs="Calibri"/>
                <w:b/>
              </w:rPr>
              <w:t xml:space="preserve"> </w:t>
            </w:r>
            <w:r w:rsidR="00B45454" w:rsidRPr="008533B9">
              <w:rPr>
                <w:rFonts w:eastAsia="Calibri" w:cs="Calibri"/>
                <w:b/>
              </w:rPr>
              <w:t>March 2019- April 2019</w:t>
            </w:r>
          </w:p>
          <w:p w14:paraId="7E328268" w14:textId="79A88052" w:rsidR="00B45454" w:rsidRPr="002707E8" w:rsidRDefault="002707E8" w:rsidP="006D4AA6">
            <w:pPr>
              <w:numPr>
                <w:ilvl w:val="0"/>
                <w:numId w:val="13"/>
              </w:numPr>
              <w:spacing w:after="0" w:line="276" w:lineRule="auto"/>
              <w:contextualSpacing/>
              <w:jc w:val="left"/>
              <w:rPr>
                <w:rFonts w:eastAsia="Calibri" w:cs="Calibri"/>
              </w:rPr>
            </w:pPr>
            <w:r w:rsidRPr="002707E8">
              <w:rPr>
                <w:rFonts w:eastAsia="Calibri" w:cs="Calibri"/>
              </w:rPr>
              <w:t>Use</w:t>
            </w:r>
            <w:r>
              <w:rPr>
                <w:rFonts w:eastAsia="Calibri" w:cs="Calibri"/>
              </w:rPr>
              <w:t>d</w:t>
            </w:r>
            <w:r w:rsidRPr="002707E8">
              <w:rPr>
                <w:rFonts w:eastAsia="Calibri" w:cs="Calibri"/>
              </w:rPr>
              <w:t xml:space="preserve"> </w:t>
            </w:r>
            <w:r w:rsidRPr="002707E8">
              <w:rPr>
                <w:rFonts w:eastAsia="Calibri" w:cs="Calibri"/>
                <w:b/>
                <w:bCs/>
              </w:rPr>
              <w:t>Kaggle public database</w:t>
            </w:r>
            <w:r>
              <w:rPr>
                <w:rFonts w:eastAsia="Calibri" w:cs="Calibri"/>
              </w:rPr>
              <w:t>, a</w:t>
            </w:r>
            <w:r w:rsidR="00B45454" w:rsidRPr="002707E8">
              <w:rPr>
                <w:rFonts w:eastAsia="Calibri" w:cs="Calibri"/>
              </w:rPr>
              <w:t xml:space="preserve">pplied  </w:t>
            </w:r>
            <w:r w:rsidR="00B45454" w:rsidRPr="002707E8">
              <w:rPr>
                <w:rFonts w:eastAsia="Calibri" w:cs="Calibri"/>
                <w:b/>
                <w:bCs/>
              </w:rPr>
              <w:t>user-user collaborate filtering and frequent itemset</w:t>
            </w:r>
            <w:r w:rsidR="00B45454" w:rsidRPr="002707E8">
              <w:rPr>
                <w:rFonts w:eastAsia="Calibri" w:cs="Calibri"/>
              </w:rPr>
              <w:t xml:space="preserve"> algorithm with Pyspark and give data-driven recommendation based on user’s inputted postal code</w:t>
            </w:r>
          </w:p>
          <w:p w14:paraId="2BD41462" w14:textId="77777777" w:rsidR="00B45454" w:rsidRDefault="00B45454" w:rsidP="006D4AA6">
            <w:pPr>
              <w:numPr>
                <w:ilvl w:val="0"/>
                <w:numId w:val="13"/>
              </w:numPr>
              <w:spacing w:after="0" w:line="276" w:lineRule="auto"/>
              <w:contextualSpacing/>
              <w:jc w:val="left"/>
              <w:rPr>
                <w:rFonts w:eastAsia="Calibri" w:cs="Calibri"/>
              </w:rPr>
            </w:pPr>
            <w:r w:rsidRPr="008533B9">
              <w:rPr>
                <w:rFonts w:eastAsia="Calibri" w:cs="Calibri"/>
              </w:rPr>
              <w:t xml:space="preserve">Use Pyspark Dataframe method to </w:t>
            </w:r>
            <w:r w:rsidRPr="008533B9">
              <w:rPr>
                <w:rFonts w:eastAsia="Calibri" w:cs="Calibri"/>
                <w:b/>
                <w:bCs/>
              </w:rPr>
              <w:t>calculate RMSE and MSE of result recommendations</w:t>
            </w:r>
            <w:r w:rsidRPr="008533B9">
              <w:rPr>
                <w:rFonts w:eastAsia="Calibri" w:cs="Calibri"/>
              </w:rPr>
              <w:t>, suggest possible improvement and report result</w:t>
            </w:r>
          </w:p>
          <w:p w14:paraId="22FBF5FC" w14:textId="4886533F" w:rsidR="00B45454" w:rsidRPr="006D4AA6" w:rsidRDefault="00B45454" w:rsidP="006D4AA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jc w:val="left"/>
              <w:rPr>
                <w:rFonts w:eastAsia="Calibri" w:cs="Calibri"/>
              </w:rPr>
            </w:pPr>
            <w:r w:rsidRPr="006D4AA6">
              <w:rPr>
                <w:rFonts w:eastAsia="Calibri" w:cs="Calibri"/>
                <w:i/>
                <w:u w:val="single"/>
              </w:rPr>
              <w:t>Language and library used: Python, PySpark.</w:t>
            </w:r>
          </w:p>
        </w:tc>
      </w:tr>
    </w:tbl>
    <w:p w14:paraId="045BD930" w14:textId="77777777" w:rsidR="00F0359C" w:rsidRDefault="00F0359C" w:rsidP="00E83331">
      <w:pPr>
        <w:pStyle w:val="NoSpacing"/>
        <w:jc w:val="both"/>
      </w:pPr>
    </w:p>
    <w:sectPr w:rsidR="00F0359C" w:rsidSect="00F92085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F23C7" w14:textId="77777777" w:rsidR="003F31C4" w:rsidRDefault="003F31C4" w:rsidP="003856C9">
      <w:pPr>
        <w:spacing w:after="0" w:line="240" w:lineRule="auto"/>
      </w:pPr>
      <w:r>
        <w:separator/>
      </w:r>
    </w:p>
  </w:endnote>
  <w:endnote w:type="continuationSeparator" w:id="0">
    <w:p w14:paraId="577C616D" w14:textId="77777777" w:rsidR="003F31C4" w:rsidRDefault="003F31C4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B5869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747845C" wp14:editId="0DADBBC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DBDE5B7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97B97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BAFEE70" wp14:editId="175B168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3D1972F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B95B1" w14:textId="77777777" w:rsidR="003F31C4" w:rsidRDefault="003F31C4" w:rsidP="003856C9">
      <w:pPr>
        <w:spacing w:after="0" w:line="240" w:lineRule="auto"/>
      </w:pPr>
      <w:r>
        <w:separator/>
      </w:r>
    </w:p>
  </w:footnote>
  <w:footnote w:type="continuationSeparator" w:id="0">
    <w:p w14:paraId="3421BDC4" w14:textId="77777777" w:rsidR="003F31C4" w:rsidRDefault="003F31C4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1306F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BBE0C1F" wp14:editId="44E3EEA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10D59BC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8E93A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D08982E" wp14:editId="2DC2F7F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9302F44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63A54"/>
    <w:multiLevelType w:val="hybridMultilevel"/>
    <w:tmpl w:val="98FE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2E025D"/>
    <w:multiLevelType w:val="hybridMultilevel"/>
    <w:tmpl w:val="362808E4"/>
    <w:lvl w:ilvl="0" w:tplc="38B4D60C">
      <w:numFmt w:val="bullet"/>
      <w:lvlText w:val="-"/>
      <w:lvlJc w:val="left"/>
      <w:pPr>
        <w:ind w:left="732" w:hanging="360"/>
      </w:pPr>
      <w:rPr>
        <w:rFonts w:ascii="Gill Sans MT" w:eastAsiaTheme="minorHAnsi" w:hAnsi="Gill Sans M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2" w15:restartNumberingAfterBreak="0">
    <w:nsid w:val="1A155CAD"/>
    <w:multiLevelType w:val="hybridMultilevel"/>
    <w:tmpl w:val="5450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E12E5"/>
    <w:multiLevelType w:val="hybridMultilevel"/>
    <w:tmpl w:val="03FE8D74"/>
    <w:lvl w:ilvl="0" w:tplc="A0E4C4AE"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  <w:i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361F14"/>
    <w:multiLevelType w:val="hybridMultilevel"/>
    <w:tmpl w:val="D26ADFE8"/>
    <w:lvl w:ilvl="0" w:tplc="82D49B1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B9"/>
    <w:rsid w:val="00052BE1"/>
    <w:rsid w:val="0007412A"/>
    <w:rsid w:val="00085CDD"/>
    <w:rsid w:val="0010199E"/>
    <w:rsid w:val="0010257B"/>
    <w:rsid w:val="001166C2"/>
    <w:rsid w:val="00141B49"/>
    <w:rsid w:val="001503AC"/>
    <w:rsid w:val="001765FE"/>
    <w:rsid w:val="0019561F"/>
    <w:rsid w:val="001B3068"/>
    <w:rsid w:val="001B32D2"/>
    <w:rsid w:val="001B5CA2"/>
    <w:rsid w:val="001B7070"/>
    <w:rsid w:val="001F6431"/>
    <w:rsid w:val="00207BAF"/>
    <w:rsid w:val="002707E8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31C4"/>
    <w:rsid w:val="003F4D31"/>
    <w:rsid w:val="003F5FDB"/>
    <w:rsid w:val="004115AF"/>
    <w:rsid w:val="0043426C"/>
    <w:rsid w:val="00441EB9"/>
    <w:rsid w:val="00463463"/>
    <w:rsid w:val="00467E5E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6A5AD3"/>
    <w:rsid w:val="006D4AA6"/>
    <w:rsid w:val="006E368A"/>
    <w:rsid w:val="00743379"/>
    <w:rsid w:val="00747550"/>
    <w:rsid w:val="007803B7"/>
    <w:rsid w:val="007A7C08"/>
    <w:rsid w:val="007B2F5C"/>
    <w:rsid w:val="007C263C"/>
    <w:rsid w:val="007C5F05"/>
    <w:rsid w:val="00825ED8"/>
    <w:rsid w:val="00832043"/>
    <w:rsid w:val="00832F81"/>
    <w:rsid w:val="00841714"/>
    <w:rsid w:val="008501C7"/>
    <w:rsid w:val="008533B9"/>
    <w:rsid w:val="008C7CA2"/>
    <w:rsid w:val="008E5C98"/>
    <w:rsid w:val="008F6337"/>
    <w:rsid w:val="00914DAF"/>
    <w:rsid w:val="00916290"/>
    <w:rsid w:val="0093286E"/>
    <w:rsid w:val="00965558"/>
    <w:rsid w:val="009D1627"/>
    <w:rsid w:val="00A162F3"/>
    <w:rsid w:val="00A42F91"/>
    <w:rsid w:val="00AF1258"/>
    <w:rsid w:val="00B01E52"/>
    <w:rsid w:val="00B13F00"/>
    <w:rsid w:val="00B45454"/>
    <w:rsid w:val="00B53AC4"/>
    <w:rsid w:val="00B550FC"/>
    <w:rsid w:val="00B757BF"/>
    <w:rsid w:val="00B85871"/>
    <w:rsid w:val="00B93310"/>
    <w:rsid w:val="00BB3B21"/>
    <w:rsid w:val="00BC1F18"/>
    <w:rsid w:val="00BD2E58"/>
    <w:rsid w:val="00BE456D"/>
    <w:rsid w:val="00BF6BAB"/>
    <w:rsid w:val="00C007A5"/>
    <w:rsid w:val="00C1606D"/>
    <w:rsid w:val="00C343DC"/>
    <w:rsid w:val="00C420C8"/>
    <w:rsid w:val="00C43C88"/>
    <w:rsid w:val="00C4403A"/>
    <w:rsid w:val="00C760B6"/>
    <w:rsid w:val="00C85C07"/>
    <w:rsid w:val="00CB7A75"/>
    <w:rsid w:val="00CE6306"/>
    <w:rsid w:val="00D043F5"/>
    <w:rsid w:val="00D11C4D"/>
    <w:rsid w:val="00D5067A"/>
    <w:rsid w:val="00D81375"/>
    <w:rsid w:val="00DC0CB0"/>
    <w:rsid w:val="00DC0F74"/>
    <w:rsid w:val="00DC79BB"/>
    <w:rsid w:val="00DE2C3F"/>
    <w:rsid w:val="00DF0A0F"/>
    <w:rsid w:val="00E340D0"/>
    <w:rsid w:val="00E34D58"/>
    <w:rsid w:val="00E83331"/>
    <w:rsid w:val="00E941EF"/>
    <w:rsid w:val="00EB1C1B"/>
    <w:rsid w:val="00F0359C"/>
    <w:rsid w:val="00F0706B"/>
    <w:rsid w:val="00F077AE"/>
    <w:rsid w:val="00F14687"/>
    <w:rsid w:val="00F56435"/>
    <w:rsid w:val="00F91A9C"/>
    <w:rsid w:val="00F92085"/>
    <w:rsid w:val="00F927F0"/>
    <w:rsid w:val="00F979DB"/>
    <w:rsid w:val="00FA07AA"/>
    <w:rsid w:val="00FB0A17"/>
    <w:rsid w:val="00FB6A8F"/>
    <w:rsid w:val="00FC103B"/>
    <w:rsid w:val="00FC65F1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24ED3"/>
  <w15:chartTrackingRefBased/>
  <w15:docId w15:val="{9BBBC069-951A-401A-920D-9B78D172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853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ethuy25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uy-nguyen-04782414a/" TargetMode="Externa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guyenthanhtung2605/yelp-data-analysi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viethuy25/bank-loan-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ethuy25/nba_stat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eth\Desktop\Resume\tf1639271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C88E7C80A843EAA80F2C76AA6CA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8A883-443A-4CCC-B146-4F5966740771}"/>
      </w:docPartPr>
      <w:docPartBody>
        <w:p w:rsidR="0098394D" w:rsidRDefault="00ED7420" w:rsidP="00ED7420">
          <w:pPr>
            <w:pStyle w:val="70C88E7C80A843EAA80F2C76AA6CA9A3"/>
          </w:pPr>
          <w:r>
            <w:t>Skills</w:t>
          </w:r>
        </w:p>
      </w:docPartBody>
    </w:docPart>
    <w:docPart>
      <w:docPartPr>
        <w:name w:val="A5FD6A8714A445E19A265D28FA727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2925B-7887-4E1D-A4A4-1135B686C59D}"/>
      </w:docPartPr>
      <w:docPartBody>
        <w:p w:rsidR="0098394D" w:rsidRDefault="00ED7420" w:rsidP="00ED7420">
          <w:pPr>
            <w:pStyle w:val="A5FD6A8714A445E19A265D28FA727F04"/>
          </w:pPr>
          <w:r w:rsidRPr="005152F2">
            <w:t>Education</w:t>
          </w:r>
        </w:p>
      </w:docPartBody>
    </w:docPart>
    <w:docPart>
      <w:docPartPr>
        <w:name w:val="69DD7339A98B4C8DAB6B95FA80243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64337-39DE-4AE8-AAD8-A3F0205C15F7}"/>
      </w:docPartPr>
      <w:docPartBody>
        <w:p w:rsidR="0098394D" w:rsidRDefault="00ED7420" w:rsidP="00ED7420">
          <w:pPr>
            <w:pStyle w:val="69DD7339A98B4C8DAB6B95FA80243320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60"/>
    <w:rsid w:val="000A0120"/>
    <w:rsid w:val="002133D7"/>
    <w:rsid w:val="00451F86"/>
    <w:rsid w:val="004C62D7"/>
    <w:rsid w:val="006C4F45"/>
    <w:rsid w:val="006F7FEA"/>
    <w:rsid w:val="008B3545"/>
    <w:rsid w:val="008D1F71"/>
    <w:rsid w:val="0098394D"/>
    <w:rsid w:val="00AA750D"/>
    <w:rsid w:val="00B12FBF"/>
    <w:rsid w:val="00CA0E60"/>
    <w:rsid w:val="00DD0B40"/>
    <w:rsid w:val="00DF6F27"/>
    <w:rsid w:val="00ED7420"/>
    <w:rsid w:val="00F2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85DB2F786743DF9F8C60B7124FAE4F">
    <w:name w:val="4385DB2F786743DF9F8C60B7124FAE4F"/>
  </w:style>
  <w:style w:type="paragraph" w:customStyle="1" w:styleId="075D8097E404480495D923B294451367">
    <w:name w:val="075D8097E404480495D923B294451367"/>
  </w:style>
  <w:style w:type="paragraph" w:customStyle="1" w:styleId="BF325B897B854D6CB67EFA74FD74FC42">
    <w:name w:val="BF325B897B854D6CB67EFA74FD74FC42"/>
  </w:style>
  <w:style w:type="paragraph" w:customStyle="1" w:styleId="6BBEA117D6C7486D9D84D02EB8C961FC">
    <w:name w:val="6BBEA117D6C7486D9D84D02EB8C961FC"/>
  </w:style>
  <w:style w:type="paragraph" w:customStyle="1" w:styleId="4B78AC2ABB194A7891E58C8FD50B1418">
    <w:name w:val="4B78AC2ABB194A7891E58C8FD50B1418"/>
  </w:style>
  <w:style w:type="paragraph" w:customStyle="1" w:styleId="E801F14E9C8644BF912AB569D9A69A36">
    <w:name w:val="E801F14E9C8644BF912AB569D9A69A36"/>
  </w:style>
  <w:style w:type="paragraph" w:customStyle="1" w:styleId="331FAFFF791A4BA692EC4726A01AE6A3">
    <w:name w:val="331FAFFF791A4BA692EC4726A01AE6A3"/>
  </w:style>
  <w:style w:type="paragraph" w:customStyle="1" w:styleId="3E5EAE71F4DD4DA787FC6BF0F91D35C4">
    <w:name w:val="3E5EAE71F4DD4DA787FC6BF0F91D35C4"/>
  </w:style>
  <w:style w:type="paragraph" w:customStyle="1" w:styleId="F843F7DD574B4B5AA115758329024B32">
    <w:name w:val="F843F7DD574B4B5AA115758329024B32"/>
  </w:style>
  <w:style w:type="paragraph" w:customStyle="1" w:styleId="AF6844327F2D4FA2ABE3DE2182899304">
    <w:name w:val="AF6844327F2D4FA2ABE3DE2182899304"/>
  </w:style>
  <w:style w:type="paragraph" w:customStyle="1" w:styleId="380FB38530E2486F8DD89FCE25CC169C">
    <w:name w:val="380FB38530E2486F8DD89FCE25CC169C"/>
  </w:style>
  <w:style w:type="paragraph" w:customStyle="1" w:styleId="558180211E06417AA43E73F7993FFCA8">
    <w:name w:val="558180211E06417AA43E73F7993FFCA8"/>
  </w:style>
  <w:style w:type="paragraph" w:customStyle="1" w:styleId="7598EF429DA94C12996BD8325EC3D2C8">
    <w:name w:val="7598EF429DA94C12996BD8325EC3D2C8"/>
  </w:style>
  <w:style w:type="paragraph" w:customStyle="1" w:styleId="577CE38FED2D46CA90B94E66FAA30431">
    <w:name w:val="577CE38FED2D46CA90B94E66FAA30431"/>
  </w:style>
  <w:style w:type="paragraph" w:customStyle="1" w:styleId="4EA30C2F991443C79248488092B75BF8">
    <w:name w:val="4EA30C2F991443C79248488092B75BF8"/>
  </w:style>
  <w:style w:type="paragraph" w:customStyle="1" w:styleId="0A857FA0740C42C3816D0F33935BED25">
    <w:name w:val="0A857FA0740C42C3816D0F33935BED25"/>
  </w:style>
  <w:style w:type="paragraph" w:customStyle="1" w:styleId="22070526C19C4B28A6DD1E88876DFEFA">
    <w:name w:val="22070526C19C4B28A6DD1E88876DFEFA"/>
  </w:style>
  <w:style w:type="paragraph" w:customStyle="1" w:styleId="8012500D754B4180B6156F13893A5C79">
    <w:name w:val="8012500D754B4180B6156F13893A5C79"/>
  </w:style>
  <w:style w:type="paragraph" w:customStyle="1" w:styleId="25303E53D9924009BF8B86F99A16D2C2">
    <w:name w:val="25303E53D9924009BF8B86F99A16D2C2"/>
  </w:style>
  <w:style w:type="paragraph" w:customStyle="1" w:styleId="F4C07C983971414A8DEEFB6C4B361C9A">
    <w:name w:val="F4C07C983971414A8DEEFB6C4B361C9A"/>
  </w:style>
  <w:style w:type="paragraph" w:customStyle="1" w:styleId="F0CBDCF6CB9F40319FA31BA435A9D371">
    <w:name w:val="F0CBDCF6CB9F40319FA31BA435A9D371"/>
  </w:style>
  <w:style w:type="paragraph" w:customStyle="1" w:styleId="6F352D0AD2544E7EBFCFF858CA216558">
    <w:name w:val="6F352D0AD2544E7EBFCFF858CA216558"/>
  </w:style>
  <w:style w:type="paragraph" w:customStyle="1" w:styleId="4806E15444934C6CA2FF894D62C046AB">
    <w:name w:val="4806E15444934C6CA2FF894D62C046AB"/>
  </w:style>
  <w:style w:type="paragraph" w:customStyle="1" w:styleId="6A3640BFE4BF4984BE906565E0EBE240">
    <w:name w:val="6A3640BFE4BF4984BE906565E0EBE240"/>
  </w:style>
  <w:style w:type="paragraph" w:customStyle="1" w:styleId="E74F142439704AF9BAADA4A16067436C">
    <w:name w:val="E74F142439704AF9BAADA4A16067436C"/>
    <w:rsid w:val="00CA0E60"/>
  </w:style>
  <w:style w:type="paragraph" w:customStyle="1" w:styleId="8D97BE3D829F4010B4122AB9C3BE1F3B">
    <w:name w:val="8D97BE3D829F4010B4122AB9C3BE1F3B"/>
    <w:rsid w:val="00CA0E60"/>
  </w:style>
  <w:style w:type="paragraph" w:customStyle="1" w:styleId="9454E28150FC42A49FA12E5D0581C86A">
    <w:name w:val="9454E28150FC42A49FA12E5D0581C86A"/>
    <w:rsid w:val="00CA0E60"/>
  </w:style>
  <w:style w:type="paragraph" w:customStyle="1" w:styleId="D2B814BE34C040E8949D6D0EACC0C84E">
    <w:name w:val="D2B814BE34C040E8949D6D0EACC0C84E"/>
    <w:rsid w:val="00CA0E60"/>
  </w:style>
  <w:style w:type="paragraph" w:customStyle="1" w:styleId="DED37DF6FC2A4956BA627C3ECA7B3E0F">
    <w:name w:val="DED37DF6FC2A4956BA627C3ECA7B3E0F"/>
    <w:rsid w:val="00CA0E60"/>
  </w:style>
  <w:style w:type="paragraph" w:customStyle="1" w:styleId="7E6774B7F6D44F62A8482A29D7E31350">
    <w:name w:val="7E6774B7F6D44F62A8482A29D7E31350"/>
    <w:rsid w:val="00CA0E60"/>
  </w:style>
  <w:style w:type="paragraph" w:customStyle="1" w:styleId="4C69B2ACFFC54C9DA615AF8C4A402469">
    <w:name w:val="4C69B2ACFFC54C9DA615AF8C4A402469"/>
    <w:rsid w:val="00CA0E60"/>
  </w:style>
  <w:style w:type="paragraph" w:customStyle="1" w:styleId="0B2225B4E7D046649D952967AA66E30D">
    <w:name w:val="0B2225B4E7D046649D952967AA66E30D"/>
    <w:rsid w:val="00CA0E60"/>
  </w:style>
  <w:style w:type="paragraph" w:customStyle="1" w:styleId="768E52B25D6747E988DA3975682E40BF">
    <w:name w:val="768E52B25D6747E988DA3975682E40BF"/>
    <w:rsid w:val="00CA0E60"/>
  </w:style>
  <w:style w:type="paragraph" w:customStyle="1" w:styleId="F681AF9EC0064B5399DA2718C8DA9B7E">
    <w:name w:val="F681AF9EC0064B5399DA2718C8DA9B7E"/>
    <w:rsid w:val="00CA0E60"/>
  </w:style>
  <w:style w:type="paragraph" w:customStyle="1" w:styleId="61E76228C01B4DD0A18DFE141D4A1D17">
    <w:name w:val="61E76228C01B4DD0A18DFE141D4A1D17"/>
    <w:rsid w:val="00CA0E60"/>
  </w:style>
  <w:style w:type="paragraph" w:customStyle="1" w:styleId="C2642F0956434893BF0424CCFC968969">
    <w:name w:val="C2642F0956434893BF0424CCFC968969"/>
    <w:rsid w:val="00CA0E60"/>
  </w:style>
  <w:style w:type="paragraph" w:customStyle="1" w:styleId="BB3248161D8047399BD62E11F16D7B64">
    <w:name w:val="BB3248161D8047399BD62E11F16D7B64"/>
    <w:rsid w:val="00CA0E60"/>
  </w:style>
  <w:style w:type="paragraph" w:customStyle="1" w:styleId="D7FB89173829470E854BFD12C2F2991F">
    <w:name w:val="D7FB89173829470E854BFD12C2F2991F"/>
    <w:rsid w:val="00CA0E60"/>
  </w:style>
  <w:style w:type="paragraph" w:customStyle="1" w:styleId="ED1B741A150E441A9C6F566B943C140B">
    <w:name w:val="ED1B741A150E441A9C6F566B943C140B"/>
    <w:rsid w:val="00CA0E60"/>
  </w:style>
  <w:style w:type="paragraph" w:customStyle="1" w:styleId="223CEB2160AE4383B4998F28248B4455">
    <w:name w:val="223CEB2160AE4383B4998F28248B4455"/>
    <w:rsid w:val="00CA0E60"/>
  </w:style>
  <w:style w:type="paragraph" w:customStyle="1" w:styleId="CA7BEA8C2482451FBA307304DA37F7AA">
    <w:name w:val="CA7BEA8C2482451FBA307304DA37F7AA"/>
    <w:rsid w:val="00CA0E60"/>
  </w:style>
  <w:style w:type="paragraph" w:customStyle="1" w:styleId="63A729681664486CA426F043BB382B97">
    <w:name w:val="63A729681664486CA426F043BB382B97"/>
    <w:rsid w:val="00CA0E60"/>
  </w:style>
  <w:style w:type="paragraph" w:customStyle="1" w:styleId="E5BBDA34F08A44AA90E923562BCAAF92">
    <w:name w:val="E5BBDA34F08A44AA90E923562BCAAF92"/>
    <w:rsid w:val="00CA0E60"/>
  </w:style>
  <w:style w:type="paragraph" w:customStyle="1" w:styleId="1F6043097B6B4CA38CECD76F1B21544A">
    <w:name w:val="1F6043097B6B4CA38CECD76F1B21544A"/>
    <w:rsid w:val="00CA0E60"/>
  </w:style>
  <w:style w:type="paragraph" w:customStyle="1" w:styleId="0138622246B844F38B2C81A1AE2D41DE">
    <w:name w:val="0138622246B844F38B2C81A1AE2D41DE"/>
    <w:rsid w:val="00CA0E60"/>
  </w:style>
  <w:style w:type="paragraph" w:customStyle="1" w:styleId="8474217D84014C30AC4053ABCE2E61CE">
    <w:name w:val="8474217D84014C30AC4053ABCE2E61CE"/>
    <w:rsid w:val="00CA0E60"/>
  </w:style>
  <w:style w:type="paragraph" w:customStyle="1" w:styleId="1A4BEF38F23043B082AB3C313E5575B9">
    <w:name w:val="1A4BEF38F23043B082AB3C313E5575B9"/>
    <w:rsid w:val="00CA0E60"/>
  </w:style>
  <w:style w:type="paragraph" w:customStyle="1" w:styleId="88BFC8D548314067AE9941EA37A2E416">
    <w:name w:val="88BFC8D548314067AE9941EA37A2E416"/>
    <w:rsid w:val="00CA0E60"/>
  </w:style>
  <w:style w:type="paragraph" w:customStyle="1" w:styleId="0A5508944E524BF88AB61958A4C7AF01">
    <w:name w:val="0A5508944E524BF88AB61958A4C7AF01"/>
    <w:rsid w:val="00CA0E60"/>
  </w:style>
  <w:style w:type="paragraph" w:customStyle="1" w:styleId="2C8EB63DB7E4403783A3BA2D78DC19A2">
    <w:name w:val="2C8EB63DB7E4403783A3BA2D78DC19A2"/>
    <w:rsid w:val="00CA0E60"/>
  </w:style>
  <w:style w:type="paragraph" w:customStyle="1" w:styleId="77E0E89FA74D479F88A6ECA2CD6444E2">
    <w:name w:val="77E0E89FA74D479F88A6ECA2CD6444E2"/>
    <w:rsid w:val="00CA0E60"/>
  </w:style>
  <w:style w:type="paragraph" w:customStyle="1" w:styleId="2D8FCE1109E64760BE437F6475CBC3CB">
    <w:name w:val="2D8FCE1109E64760BE437F6475CBC3CB"/>
    <w:rsid w:val="00CA0E60"/>
  </w:style>
  <w:style w:type="paragraph" w:customStyle="1" w:styleId="0E5801A2BF6F483E8F6CDF640C48E353">
    <w:name w:val="0E5801A2BF6F483E8F6CDF640C48E353"/>
    <w:rsid w:val="00CA0E60"/>
  </w:style>
  <w:style w:type="paragraph" w:customStyle="1" w:styleId="FE9F112DF2654426967D7AE28B9DFF64">
    <w:name w:val="FE9F112DF2654426967D7AE28B9DFF64"/>
    <w:rsid w:val="00CA0E60"/>
  </w:style>
  <w:style w:type="paragraph" w:customStyle="1" w:styleId="E7D8956B31274106A809DC5DA1C7A50E">
    <w:name w:val="E7D8956B31274106A809DC5DA1C7A50E"/>
    <w:rsid w:val="00CA0E60"/>
  </w:style>
  <w:style w:type="paragraph" w:customStyle="1" w:styleId="1864CF638A094DC6A58B1C07574A4DF1">
    <w:name w:val="1864CF638A094DC6A58B1C07574A4DF1"/>
    <w:rsid w:val="00CA0E60"/>
  </w:style>
  <w:style w:type="paragraph" w:customStyle="1" w:styleId="05C7E29A9DC04B1887E76DE2311EAF0E">
    <w:name w:val="05C7E29A9DC04B1887E76DE2311EAF0E"/>
    <w:rsid w:val="00CA0E60"/>
  </w:style>
  <w:style w:type="paragraph" w:customStyle="1" w:styleId="BFF2B8843B2E41C8AC8E94EC0DB04811">
    <w:name w:val="BFF2B8843B2E41C8AC8E94EC0DB04811"/>
    <w:rsid w:val="00CA0E60"/>
  </w:style>
  <w:style w:type="paragraph" w:customStyle="1" w:styleId="B92E96C1C39649048A4385E0DF00578B">
    <w:name w:val="B92E96C1C39649048A4385E0DF00578B"/>
    <w:rsid w:val="00CA0E60"/>
  </w:style>
  <w:style w:type="paragraph" w:customStyle="1" w:styleId="A1016A7320AD4A4DAC6A45978313DCA8">
    <w:name w:val="A1016A7320AD4A4DAC6A45978313DCA8"/>
    <w:rsid w:val="00CA0E60"/>
  </w:style>
  <w:style w:type="paragraph" w:customStyle="1" w:styleId="D8718CD1F9744AC98AC38A0D639FDDF0">
    <w:name w:val="D8718CD1F9744AC98AC38A0D639FDDF0"/>
    <w:rsid w:val="00CA0E60"/>
  </w:style>
  <w:style w:type="paragraph" w:customStyle="1" w:styleId="AB919C3235C44FCC981E78A4F32D75DD">
    <w:name w:val="AB919C3235C44FCC981E78A4F32D75DD"/>
    <w:rsid w:val="00CA0E60"/>
  </w:style>
  <w:style w:type="paragraph" w:customStyle="1" w:styleId="3E682AA9CFDE495683A6BB8A9138F01D">
    <w:name w:val="3E682AA9CFDE495683A6BB8A9138F01D"/>
    <w:rsid w:val="00CA0E60"/>
  </w:style>
  <w:style w:type="paragraph" w:customStyle="1" w:styleId="4538189A6A5542D88C88F497B96AE29D">
    <w:name w:val="4538189A6A5542D88C88F497B96AE29D"/>
    <w:rsid w:val="00CA0E60"/>
  </w:style>
  <w:style w:type="paragraph" w:customStyle="1" w:styleId="266B6449D254412AA1F658ABD2ABE75C">
    <w:name w:val="266B6449D254412AA1F658ABD2ABE75C"/>
    <w:rsid w:val="000A0120"/>
  </w:style>
  <w:style w:type="paragraph" w:customStyle="1" w:styleId="C8341320EE6E44C394CE3955428C7083">
    <w:name w:val="C8341320EE6E44C394CE3955428C7083"/>
    <w:rsid w:val="000A0120"/>
  </w:style>
  <w:style w:type="paragraph" w:customStyle="1" w:styleId="1B62AA67C83E44B1B3899293DF44CA4A">
    <w:name w:val="1B62AA67C83E44B1B3899293DF44CA4A"/>
    <w:rsid w:val="000A0120"/>
  </w:style>
  <w:style w:type="paragraph" w:customStyle="1" w:styleId="0A113762164D4F02B905CC433D00584A">
    <w:name w:val="0A113762164D4F02B905CC433D00584A"/>
    <w:rsid w:val="000A0120"/>
  </w:style>
  <w:style w:type="paragraph" w:customStyle="1" w:styleId="5ABF4FC4CFA24AF4967E5EA7DCD94CF5">
    <w:name w:val="5ABF4FC4CFA24AF4967E5EA7DCD94CF5"/>
    <w:rsid w:val="000A0120"/>
  </w:style>
  <w:style w:type="paragraph" w:customStyle="1" w:styleId="782A3258A24C40DEB74AD4DFD89740B9">
    <w:name w:val="782A3258A24C40DEB74AD4DFD89740B9"/>
    <w:rsid w:val="000A0120"/>
  </w:style>
  <w:style w:type="paragraph" w:customStyle="1" w:styleId="6D78088E3E2E4A35B523F8D336D5494D">
    <w:name w:val="6D78088E3E2E4A35B523F8D336D5494D"/>
    <w:rsid w:val="000A0120"/>
  </w:style>
  <w:style w:type="paragraph" w:customStyle="1" w:styleId="FFDCF2F66B944256AFB169EA1B3EE668">
    <w:name w:val="FFDCF2F66B944256AFB169EA1B3EE668"/>
    <w:rsid w:val="000A0120"/>
  </w:style>
  <w:style w:type="paragraph" w:customStyle="1" w:styleId="DEFB33433DBF460DA030F7835030D008">
    <w:name w:val="DEFB33433DBF460DA030F7835030D008"/>
    <w:rsid w:val="00AA750D"/>
  </w:style>
  <w:style w:type="paragraph" w:customStyle="1" w:styleId="E693A57E558248BE9BC7EDAAC355502B">
    <w:name w:val="E693A57E558248BE9BC7EDAAC355502B"/>
    <w:rsid w:val="00ED7420"/>
  </w:style>
  <w:style w:type="paragraph" w:customStyle="1" w:styleId="A55C4B6C329C4DE985523B371C904C2E">
    <w:name w:val="A55C4B6C329C4DE985523B371C904C2E"/>
    <w:rsid w:val="00ED7420"/>
  </w:style>
  <w:style w:type="paragraph" w:customStyle="1" w:styleId="CC9DFFCE202241F38106C634738A1DDF">
    <w:name w:val="CC9DFFCE202241F38106C634738A1DDF"/>
    <w:rsid w:val="00ED7420"/>
  </w:style>
  <w:style w:type="paragraph" w:customStyle="1" w:styleId="AE839D408ED242E6A320A7CD159CA206">
    <w:name w:val="AE839D408ED242E6A320A7CD159CA206"/>
    <w:rsid w:val="00ED7420"/>
  </w:style>
  <w:style w:type="paragraph" w:customStyle="1" w:styleId="335D498E2B844FA697016DBCD0A1540E">
    <w:name w:val="335D498E2B844FA697016DBCD0A1540E"/>
    <w:rsid w:val="00ED7420"/>
  </w:style>
  <w:style w:type="paragraph" w:customStyle="1" w:styleId="47196B8FA5F54382B2EBD923DF0F0222">
    <w:name w:val="47196B8FA5F54382B2EBD923DF0F0222"/>
    <w:rsid w:val="00ED7420"/>
  </w:style>
  <w:style w:type="paragraph" w:customStyle="1" w:styleId="CBADDCA5E3AF4F6682FB364A152633AB">
    <w:name w:val="CBADDCA5E3AF4F6682FB364A152633AB"/>
    <w:rsid w:val="00ED7420"/>
  </w:style>
  <w:style w:type="paragraph" w:customStyle="1" w:styleId="7560AABE6B4A41718BDDCB670E8DD663">
    <w:name w:val="7560AABE6B4A41718BDDCB670E8DD663"/>
    <w:rsid w:val="00ED7420"/>
  </w:style>
  <w:style w:type="paragraph" w:customStyle="1" w:styleId="70C88E7C80A843EAA80F2C76AA6CA9A3">
    <w:name w:val="70C88E7C80A843EAA80F2C76AA6CA9A3"/>
    <w:rsid w:val="00ED7420"/>
  </w:style>
  <w:style w:type="paragraph" w:customStyle="1" w:styleId="A5FD6A8714A445E19A265D28FA727F04">
    <w:name w:val="A5FD6A8714A445E19A265D28FA727F04"/>
    <w:rsid w:val="00ED7420"/>
  </w:style>
  <w:style w:type="paragraph" w:customStyle="1" w:styleId="69DD7339A98B4C8DAB6B95FA80243320">
    <w:name w:val="69DD7339A98B4C8DAB6B95FA80243320"/>
    <w:rsid w:val="00ED7420"/>
  </w:style>
  <w:style w:type="paragraph" w:customStyle="1" w:styleId="A2E212DD682E4E1DB157B15B5650F184">
    <w:name w:val="A2E212DD682E4E1DB157B15B5650F184"/>
    <w:rsid w:val="00ED7420"/>
  </w:style>
  <w:style w:type="paragraph" w:customStyle="1" w:styleId="10A0DEEE619C4CD0A7A1C7827EE147AE">
    <w:name w:val="10A0DEEE619C4CD0A7A1C7827EE147AE"/>
    <w:rsid w:val="00ED7420"/>
  </w:style>
  <w:style w:type="paragraph" w:customStyle="1" w:styleId="02ECB2E33B9A416DA10728736DBEFBCD">
    <w:name w:val="02ECB2E33B9A416DA10728736DBEFBCD"/>
    <w:rsid w:val="009839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tf16392718_win32.dotx</Template>
  <TotalTime>136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Nguyen</dc:creator>
  <cp:keywords/>
  <dc:description/>
  <cp:lastModifiedBy>James Nguyen</cp:lastModifiedBy>
  <cp:revision>26</cp:revision>
  <dcterms:created xsi:type="dcterms:W3CDTF">2020-09-10T22:23:00Z</dcterms:created>
  <dcterms:modified xsi:type="dcterms:W3CDTF">2020-10-14T02:31:00Z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